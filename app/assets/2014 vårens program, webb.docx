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19" w:rsidRPr="008C7965" w:rsidRDefault="00157019">
      <w:pPr>
        <w:rPr>
          <w:b/>
          <w:sz w:val="28"/>
          <w:szCs w:val="28"/>
          <w:lang w:val="sv-SE"/>
        </w:rPr>
      </w:pPr>
      <w:r w:rsidRPr="008C7965">
        <w:rPr>
          <w:b/>
          <w:sz w:val="28"/>
          <w:szCs w:val="28"/>
          <w:lang w:val="sv-SE"/>
        </w:rPr>
        <w:t>Helsingfors Lyceumklubb</w:t>
      </w:r>
    </w:p>
    <w:p w:rsidR="00157019" w:rsidRDefault="00157019">
      <w:pPr>
        <w:rPr>
          <w:b/>
          <w:sz w:val="28"/>
          <w:szCs w:val="28"/>
          <w:lang w:val="sv-SE"/>
        </w:rPr>
      </w:pPr>
      <w:r w:rsidRPr="0086363E">
        <w:rPr>
          <w:b/>
          <w:sz w:val="28"/>
          <w:szCs w:val="28"/>
          <w:lang w:val="sv-SE"/>
        </w:rPr>
        <w:t>Program våren 2014</w:t>
      </w:r>
    </w:p>
    <w:p w:rsidR="00157019" w:rsidRPr="00E6168B" w:rsidRDefault="00157019">
      <w:pPr>
        <w:rPr>
          <w:b/>
          <w:sz w:val="24"/>
          <w:szCs w:val="24"/>
          <w:lang w:val="sv-SE"/>
        </w:rPr>
      </w:pPr>
    </w:p>
    <w:p w:rsidR="00157019" w:rsidRPr="00E6168B" w:rsidRDefault="00157019" w:rsidP="00E6168B">
      <w:pPr>
        <w:tabs>
          <w:tab w:val="left" w:pos="720"/>
        </w:tabs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14.1.</w:t>
      </w:r>
      <w:r w:rsidRPr="00E6168B">
        <w:rPr>
          <w:sz w:val="24"/>
          <w:szCs w:val="24"/>
          <w:lang w:val="sv-SE"/>
        </w:rPr>
        <w:t xml:space="preserve"> </w:t>
      </w:r>
      <w:r w:rsidRPr="00E6168B">
        <w:rPr>
          <w:sz w:val="24"/>
          <w:szCs w:val="24"/>
          <w:lang w:val="sv-SE"/>
        </w:rPr>
        <w:tab/>
        <w:t xml:space="preserve">Café d’Hirondelle  </w:t>
      </w:r>
    </w:p>
    <w:p w:rsidR="00157019" w:rsidRPr="008C7965" w:rsidRDefault="00157019" w:rsidP="00E6168B">
      <w:pPr>
        <w:tabs>
          <w:tab w:val="left" w:pos="720"/>
        </w:tabs>
        <w:ind w:left="1304" w:hanging="1304"/>
        <w:rPr>
          <w:sz w:val="24"/>
          <w:szCs w:val="24"/>
          <w:lang w:val="sv-SE"/>
        </w:rPr>
      </w:pPr>
      <w:r w:rsidRPr="008C7965">
        <w:rPr>
          <w:sz w:val="24"/>
          <w:szCs w:val="24"/>
          <w:lang w:val="sv-SE"/>
        </w:rPr>
        <w:t>21.1</w:t>
      </w:r>
      <w:r>
        <w:rPr>
          <w:sz w:val="24"/>
          <w:szCs w:val="24"/>
          <w:lang w:val="sv-SE"/>
        </w:rPr>
        <w:t>.</w:t>
      </w:r>
      <w:r w:rsidRPr="008C7965">
        <w:rPr>
          <w:sz w:val="24"/>
          <w:szCs w:val="24"/>
          <w:lang w:val="sv-SE"/>
        </w:rPr>
        <w:tab/>
      </w:r>
      <w:r w:rsidRPr="0086363E">
        <w:rPr>
          <w:b/>
          <w:sz w:val="24"/>
          <w:szCs w:val="24"/>
          <w:lang w:val="sv-SE"/>
        </w:rPr>
        <w:t>Agneta Ara</w:t>
      </w:r>
      <w:r w:rsidRPr="008C7965">
        <w:rPr>
          <w:sz w:val="24"/>
          <w:szCs w:val="24"/>
          <w:lang w:val="sv-SE"/>
        </w:rPr>
        <w:t xml:space="preserve"> berättar om </w:t>
      </w:r>
      <w:r>
        <w:rPr>
          <w:sz w:val="24"/>
          <w:szCs w:val="24"/>
          <w:lang w:val="sv-SE"/>
        </w:rPr>
        <w:t xml:space="preserve">sitt författarskap och sin senaste </w:t>
      </w:r>
      <w:r w:rsidRPr="008C7965">
        <w:rPr>
          <w:sz w:val="24"/>
          <w:szCs w:val="24"/>
          <w:lang w:val="sv-SE"/>
        </w:rPr>
        <w:t xml:space="preserve">roman </w:t>
      </w:r>
      <w:r w:rsidRPr="008C7965">
        <w:rPr>
          <w:i/>
          <w:sz w:val="24"/>
          <w:szCs w:val="24"/>
          <w:lang w:val="sv-SE"/>
        </w:rPr>
        <w:t>Baton Rouge</w:t>
      </w:r>
    </w:p>
    <w:p w:rsidR="00157019" w:rsidRPr="007002FF" w:rsidRDefault="00157019" w:rsidP="00E6168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28.1.</w:t>
      </w:r>
      <w:r w:rsidRPr="007002FF">
        <w:rPr>
          <w:sz w:val="24"/>
          <w:szCs w:val="24"/>
        </w:rPr>
        <w:tab/>
      </w:r>
      <w:r w:rsidRPr="0086363E">
        <w:rPr>
          <w:b/>
          <w:sz w:val="24"/>
          <w:szCs w:val="24"/>
        </w:rPr>
        <w:t>Jorma Reinimaa</w:t>
      </w:r>
      <w:r w:rsidRPr="007002FF">
        <w:rPr>
          <w:sz w:val="24"/>
          <w:szCs w:val="24"/>
        </w:rPr>
        <w:t>: Suomi YK:n rauhanturvaajana 57 vuotta</w:t>
      </w:r>
      <w:r>
        <w:rPr>
          <w:sz w:val="24"/>
          <w:szCs w:val="24"/>
        </w:rPr>
        <w:t>.</w:t>
      </w:r>
    </w:p>
    <w:p w:rsidR="00157019" w:rsidRPr="007002FF" w:rsidRDefault="00157019" w:rsidP="00E6168B">
      <w:pPr>
        <w:tabs>
          <w:tab w:val="left" w:pos="720"/>
        </w:tabs>
        <w:rPr>
          <w:sz w:val="24"/>
          <w:szCs w:val="24"/>
          <w:lang w:val="sv-SE"/>
        </w:rPr>
      </w:pPr>
      <w:r w:rsidRPr="007002FF">
        <w:rPr>
          <w:sz w:val="24"/>
          <w:szCs w:val="24"/>
        </w:rPr>
        <w:tab/>
      </w:r>
      <w:r>
        <w:rPr>
          <w:sz w:val="24"/>
          <w:szCs w:val="24"/>
          <w:lang w:val="sv-SE"/>
        </w:rPr>
        <w:t>Lyceumklubbarnas förbund i Finland har sitt årsmöte kl 17.00</w:t>
      </w:r>
    </w:p>
    <w:p w:rsidR="00157019" w:rsidRPr="007002FF" w:rsidRDefault="00157019" w:rsidP="00E6168B">
      <w:pPr>
        <w:tabs>
          <w:tab w:val="left" w:pos="720"/>
        </w:tabs>
        <w:ind w:left="1304" w:hanging="1304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4.2.</w:t>
      </w:r>
      <w:r w:rsidRPr="007002FF">
        <w:rPr>
          <w:sz w:val="24"/>
          <w:szCs w:val="24"/>
          <w:lang w:val="sv-SE"/>
        </w:rPr>
        <w:tab/>
      </w:r>
      <w:r w:rsidRPr="0086363E">
        <w:rPr>
          <w:b/>
          <w:sz w:val="24"/>
          <w:szCs w:val="24"/>
          <w:lang w:val="sv-SE"/>
        </w:rPr>
        <w:t>Pia Maria Montonen</w:t>
      </w:r>
      <w:r w:rsidRPr="007002FF">
        <w:rPr>
          <w:sz w:val="24"/>
          <w:szCs w:val="24"/>
          <w:lang w:val="sv-SE"/>
        </w:rPr>
        <w:t xml:space="preserve"> och </w:t>
      </w:r>
      <w:r w:rsidRPr="0086363E">
        <w:rPr>
          <w:b/>
          <w:sz w:val="24"/>
          <w:szCs w:val="24"/>
          <w:lang w:val="sv-SE"/>
        </w:rPr>
        <w:t>Niclas Warius</w:t>
      </w:r>
      <w:r>
        <w:rPr>
          <w:sz w:val="24"/>
          <w:szCs w:val="24"/>
          <w:lang w:val="sv-SE"/>
        </w:rPr>
        <w:t xml:space="preserve">: Om kärleken </w:t>
      </w:r>
      <w:r w:rsidRPr="007002FF">
        <w:rPr>
          <w:sz w:val="24"/>
          <w:szCs w:val="24"/>
          <w:lang w:val="sv-SE"/>
        </w:rPr>
        <w:t>till ett gammalt hus</w:t>
      </w:r>
    </w:p>
    <w:p w:rsidR="00157019" w:rsidRPr="007002FF" w:rsidRDefault="00157019" w:rsidP="00E6168B">
      <w:pPr>
        <w:tabs>
          <w:tab w:val="left" w:pos="720"/>
        </w:tabs>
        <w:rPr>
          <w:sz w:val="24"/>
          <w:szCs w:val="24"/>
          <w:lang w:val="sv-SE"/>
        </w:rPr>
      </w:pPr>
      <w:r w:rsidRPr="007002FF">
        <w:rPr>
          <w:sz w:val="24"/>
          <w:szCs w:val="24"/>
          <w:lang w:val="sv-SE"/>
        </w:rPr>
        <w:t>11.2</w:t>
      </w:r>
      <w:r>
        <w:rPr>
          <w:sz w:val="24"/>
          <w:szCs w:val="24"/>
          <w:lang w:val="sv-SE"/>
        </w:rPr>
        <w:t>.</w:t>
      </w:r>
      <w:r>
        <w:rPr>
          <w:sz w:val="24"/>
          <w:szCs w:val="24"/>
          <w:lang w:val="sv-SE"/>
        </w:rPr>
        <w:tab/>
        <w:t xml:space="preserve">Diktafton </w:t>
      </w:r>
    </w:p>
    <w:p w:rsidR="00157019" w:rsidRPr="007002FF" w:rsidRDefault="00157019" w:rsidP="00E6168B">
      <w:pPr>
        <w:tabs>
          <w:tab w:val="left" w:pos="720"/>
        </w:tabs>
        <w:ind w:left="1304" w:hanging="1304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18.2.</w:t>
      </w:r>
      <w:r w:rsidRPr="007002FF">
        <w:rPr>
          <w:sz w:val="24"/>
          <w:szCs w:val="24"/>
          <w:lang w:val="sv-SE"/>
        </w:rPr>
        <w:tab/>
      </w:r>
      <w:r w:rsidRPr="0086363E">
        <w:rPr>
          <w:b/>
          <w:sz w:val="24"/>
          <w:szCs w:val="24"/>
          <w:lang w:val="sv-SE"/>
        </w:rPr>
        <w:t>Cecilia Rosenlew</w:t>
      </w:r>
      <w:r w:rsidRPr="007002FF">
        <w:rPr>
          <w:sz w:val="24"/>
          <w:szCs w:val="24"/>
          <w:lang w:val="sv-SE"/>
        </w:rPr>
        <w:t>: Punsch på glasverandan.</w:t>
      </w:r>
      <w:r>
        <w:rPr>
          <w:sz w:val="24"/>
          <w:szCs w:val="24"/>
          <w:lang w:val="sv-SE"/>
        </w:rPr>
        <w:t xml:space="preserve"> </w:t>
      </w:r>
      <w:r w:rsidRPr="007002FF">
        <w:rPr>
          <w:sz w:val="24"/>
          <w:szCs w:val="24"/>
          <w:lang w:val="sv-SE"/>
        </w:rPr>
        <w:t>Villaliv på Ytterö i Björneborg</w:t>
      </w:r>
    </w:p>
    <w:p w:rsidR="00157019" w:rsidRPr="00E6168B" w:rsidRDefault="00157019" w:rsidP="00E6168B">
      <w:pPr>
        <w:tabs>
          <w:tab w:val="left" w:pos="720"/>
        </w:tabs>
        <w:rPr>
          <w:sz w:val="24"/>
          <w:szCs w:val="24"/>
          <w:lang w:val="sv-FI"/>
        </w:rPr>
      </w:pPr>
      <w:r w:rsidRPr="00E6168B">
        <w:rPr>
          <w:sz w:val="24"/>
          <w:szCs w:val="24"/>
          <w:lang w:val="sv-FI"/>
        </w:rPr>
        <w:t>25.2</w:t>
      </w:r>
      <w:r>
        <w:rPr>
          <w:sz w:val="24"/>
          <w:szCs w:val="24"/>
          <w:lang w:val="sv-FI"/>
        </w:rPr>
        <w:t>.</w:t>
      </w:r>
      <w:r w:rsidRPr="00E6168B">
        <w:rPr>
          <w:sz w:val="24"/>
          <w:szCs w:val="24"/>
          <w:lang w:val="sv-FI"/>
        </w:rPr>
        <w:tab/>
        <w:t>Årsmöte</w:t>
      </w:r>
    </w:p>
    <w:p w:rsidR="00157019" w:rsidRPr="00A3527D" w:rsidRDefault="00157019" w:rsidP="00E6168B">
      <w:pPr>
        <w:tabs>
          <w:tab w:val="left" w:pos="720"/>
        </w:tabs>
        <w:rPr>
          <w:sz w:val="24"/>
          <w:szCs w:val="24"/>
        </w:rPr>
      </w:pPr>
      <w:r w:rsidRPr="00A3527D">
        <w:rPr>
          <w:sz w:val="24"/>
          <w:szCs w:val="24"/>
        </w:rPr>
        <w:t>4.3.</w:t>
      </w:r>
      <w:r w:rsidRPr="00A3527D">
        <w:rPr>
          <w:sz w:val="24"/>
          <w:szCs w:val="24"/>
        </w:rPr>
        <w:tab/>
      </w:r>
      <w:r w:rsidRPr="00A3527D">
        <w:rPr>
          <w:b/>
          <w:sz w:val="24"/>
          <w:szCs w:val="24"/>
        </w:rPr>
        <w:t>Elina Kotovirta</w:t>
      </w:r>
      <w:r w:rsidRPr="00A3527D">
        <w:rPr>
          <w:sz w:val="24"/>
          <w:szCs w:val="24"/>
        </w:rPr>
        <w:t xml:space="preserve">: Nuorison huumeiden käyttö </w:t>
      </w:r>
    </w:p>
    <w:p w:rsidR="00157019" w:rsidRPr="007002FF" w:rsidRDefault="00157019" w:rsidP="00E6168B">
      <w:pPr>
        <w:tabs>
          <w:tab w:val="left" w:pos="720"/>
        </w:tabs>
        <w:rPr>
          <w:sz w:val="24"/>
          <w:szCs w:val="24"/>
          <w:lang w:val="sv-SE"/>
        </w:rPr>
      </w:pPr>
      <w:r w:rsidRPr="00A3527D">
        <w:rPr>
          <w:sz w:val="24"/>
          <w:szCs w:val="24"/>
        </w:rPr>
        <w:t>11.3.</w:t>
      </w:r>
      <w:r w:rsidRPr="00A3527D">
        <w:rPr>
          <w:sz w:val="24"/>
          <w:szCs w:val="24"/>
        </w:rPr>
        <w:tab/>
      </w:r>
      <w:r w:rsidRPr="007002FF">
        <w:rPr>
          <w:sz w:val="24"/>
          <w:szCs w:val="24"/>
          <w:lang w:val="sv-SE"/>
        </w:rPr>
        <w:t xml:space="preserve">Vi besöker skeppet </w:t>
      </w:r>
      <w:r w:rsidRPr="0086363E">
        <w:rPr>
          <w:i/>
          <w:sz w:val="24"/>
          <w:szCs w:val="24"/>
          <w:lang w:val="sv-SE"/>
        </w:rPr>
        <w:t>Nikolaj II</w:t>
      </w:r>
      <w:r>
        <w:rPr>
          <w:sz w:val="24"/>
          <w:szCs w:val="24"/>
          <w:lang w:val="sv-SE"/>
        </w:rPr>
        <w:t xml:space="preserve">, som ligger förtöjt i </w:t>
      </w:r>
      <w:r w:rsidRPr="007002FF">
        <w:rPr>
          <w:sz w:val="24"/>
          <w:szCs w:val="24"/>
          <w:lang w:val="sv-SE"/>
        </w:rPr>
        <w:t>Kolerabassängen.</w:t>
      </w:r>
      <w:r>
        <w:rPr>
          <w:sz w:val="24"/>
          <w:szCs w:val="24"/>
          <w:lang w:val="sv-SE"/>
        </w:rPr>
        <w:t xml:space="preserve"> S</w:t>
      </w:r>
      <w:r w:rsidRPr="007002FF">
        <w:rPr>
          <w:sz w:val="24"/>
          <w:szCs w:val="24"/>
          <w:lang w:val="sv-SE"/>
        </w:rPr>
        <w:t>kepparen Axel de la C</w:t>
      </w:r>
      <w:r>
        <w:rPr>
          <w:sz w:val="24"/>
          <w:szCs w:val="24"/>
          <w:lang w:val="sv-SE"/>
        </w:rPr>
        <w:t xml:space="preserve">hapelle berättar om skeppet och </w:t>
      </w:r>
      <w:r w:rsidRPr="007002FF">
        <w:rPr>
          <w:sz w:val="24"/>
          <w:szCs w:val="24"/>
          <w:lang w:val="sv-SE"/>
        </w:rPr>
        <w:t xml:space="preserve">bjuder på laxsoppa, en bit paj, vitt vin, efterrätt och kaffe. </w:t>
      </w:r>
      <w:r>
        <w:rPr>
          <w:sz w:val="24"/>
          <w:szCs w:val="24"/>
          <w:lang w:val="sv-SE"/>
        </w:rPr>
        <w:t xml:space="preserve">    </w:t>
      </w:r>
      <w:r w:rsidRPr="007002FF">
        <w:rPr>
          <w:sz w:val="24"/>
          <w:szCs w:val="24"/>
          <w:lang w:val="sv-SE"/>
        </w:rPr>
        <w:t>Max. 30 deltagare.</w:t>
      </w:r>
      <w:r>
        <w:rPr>
          <w:sz w:val="24"/>
          <w:szCs w:val="24"/>
          <w:lang w:val="sv-SE"/>
        </w:rPr>
        <w:t xml:space="preserve"> </w:t>
      </w:r>
      <w:r w:rsidRPr="007002FF">
        <w:rPr>
          <w:sz w:val="24"/>
          <w:szCs w:val="24"/>
          <w:lang w:val="sv-SE"/>
        </w:rPr>
        <w:t>Förhandsanmä</w:t>
      </w:r>
      <w:r>
        <w:rPr>
          <w:sz w:val="24"/>
          <w:szCs w:val="24"/>
          <w:lang w:val="sv-SE"/>
        </w:rPr>
        <w:t xml:space="preserve">lan. Pris 25 euro, </w:t>
      </w:r>
      <w:r w:rsidRPr="007002FF">
        <w:rPr>
          <w:sz w:val="24"/>
          <w:szCs w:val="24"/>
          <w:lang w:val="sv-SE"/>
        </w:rPr>
        <w:t>skall betalas på klubbens konto</w:t>
      </w:r>
      <w:r>
        <w:rPr>
          <w:sz w:val="24"/>
          <w:szCs w:val="24"/>
          <w:lang w:val="sv-SE"/>
        </w:rPr>
        <w:t xml:space="preserve"> FI8521261800007794 före besöket</w:t>
      </w:r>
    </w:p>
    <w:p w:rsidR="00157019" w:rsidRPr="00E6168B" w:rsidRDefault="00157019" w:rsidP="00E6168B">
      <w:pPr>
        <w:tabs>
          <w:tab w:val="left" w:pos="720"/>
        </w:tabs>
        <w:rPr>
          <w:sz w:val="24"/>
          <w:szCs w:val="24"/>
        </w:rPr>
      </w:pPr>
      <w:r w:rsidRPr="00E6168B">
        <w:rPr>
          <w:sz w:val="24"/>
          <w:szCs w:val="24"/>
        </w:rPr>
        <w:t>18.3</w:t>
      </w:r>
      <w:r>
        <w:rPr>
          <w:sz w:val="24"/>
          <w:szCs w:val="24"/>
        </w:rPr>
        <w:t>.</w:t>
      </w:r>
      <w:r w:rsidRPr="00E6168B">
        <w:rPr>
          <w:sz w:val="24"/>
          <w:szCs w:val="24"/>
        </w:rPr>
        <w:tab/>
      </w:r>
      <w:r w:rsidRPr="00E6168B">
        <w:rPr>
          <w:b/>
          <w:sz w:val="24"/>
          <w:szCs w:val="24"/>
        </w:rPr>
        <w:t>Juhana Vartiainen</w:t>
      </w:r>
      <w:r w:rsidRPr="00E6168B">
        <w:rPr>
          <w:sz w:val="24"/>
          <w:szCs w:val="24"/>
        </w:rPr>
        <w:t>: Ajankohtaisia talouskysymyksiä</w:t>
      </w:r>
    </w:p>
    <w:p w:rsidR="00157019" w:rsidRPr="00E6168B" w:rsidRDefault="00157019" w:rsidP="00E6168B">
      <w:pPr>
        <w:tabs>
          <w:tab w:val="left" w:pos="720"/>
        </w:tabs>
        <w:rPr>
          <w:sz w:val="24"/>
          <w:szCs w:val="24"/>
        </w:rPr>
      </w:pPr>
      <w:r w:rsidRPr="00E6168B">
        <w:rPr>
          <w:sz w:val="24"/>
          <w:szCs w:val="24"/>
        </w:rPr>
        <w:t>25.3</w:t>
      </w:r>
      <w:r>
        <w:rPr>
          <w:sz w:val="24"/>
          <w:szCs w:val="24"/>
        </w:rPr>
        <w:t>.</w:t>
      </w:r>
      <w:r w:rsidRPr="00E6168B">
        <w:rPr>
          <w:sz w:val="24"/>
          <w:szCs w:val="24"/>
        </w:rPr>
        <w:tab/>
      </w:r>
      <w:r w:rsidRPr="00E6168B">
        <w:rPr>
          <w:b/>
          <w:sz w:val="24"/>
          <w:szCs w:val="24"/>
        </w:rPr>
        <w:t>Elisabeth Rehn</w:t>
      </w:r>
      <w:r w:rsidRPr="00E6168B">
        <w:rPr>
          <w:sz w:val="24"/>
          <w:szCs w:val="24"/>
        </w:rPr>
        <w:t>: Kvinnors roll i fredsbevarande processer</w:t>
      </w:r>
    </w:p>
    <w:p w:rsidR="00157019" w:rsidRPr="00A3527D" w:rsidRDefault="00157019" w:rsidP="00E6168B">
      <w:pPr>
        <w:tabs>
          <w:tab w:val="left" w:pos="720"/>
        </w:tabs>
        <w:rPr>
          <w:sz w:val="24"/>
          <w:szCs w:val="24"/>
          <w:lang w:val="sv-FI"/>
        </w:rPr>
      </w:pPr>
      <w:r w:rsidRPr="00A3527D">
        <w:rPr>
          <w:sz w:val="24"/>
          <w:szCs w:val="24"/>
          <w:lang w:val="sv-FI"/>
        </w:rPr>
        <w:t>1.4.</w:t>
      </w:r>
      <w:r w:rsidRPr="00A3527D">
        <w:rPr>
          <w:sz w:val="24"/>
          <w:szCs w:val="24"/>
          <w:lang w:val="sv-FI"/>
        </w:rPr>
        <w:tab/>
      </w:r>
      <w:r w:rsidRPr="00A3527D">
        <w:rPr>
          <w:b/>
          <w:sz w:val="24"/>
          <w:szCs w:val="24"/>
          <w:lang w:val="sv-FI"/>
        </w:rPr>
        <w:t>Seija Tiisala</w:t>
      </w:r>
      <w:r w:rsidRPr="00A3527D">
        <w:rPr>
          <w:sz w:val="24"/>
          <w:szCs w:val="24"/>
          <w:lang w:val="sv-FI"/>
        </w:rPr>
        <w:t>: Villa Lante 60 vuotta</w:t>
      </w:r>
    </w:p>
    <w:p w:rsidR="00157019" w:rsidRPr="00A3527D" w:rsidRDefault="00157019" w:rsidP="00E6168B">
      <w:pPr>
        <w:tabs>
          <w:tab w:val="left" w:pos="720"/>
        </w:tabs>
        <w:rPr>
          <w:sz w:val="24"/>
          <w:szCs w:val="24"/>
          <w:lang w:val="sv-FI"/>
        </w:rPr>
      </w:pPr>
      <w:r>
        <w:rPr>
          <w:sz w:val="24"/>
          <w:szCs w:val="24"/>
          <w:lang w:val="sv-SE"/>
        </w:rPr>
        <w:t>8.4.</w:t>
      </w:r>
      <w:r>
        <w:rPr>
          <w:sz w:val="24"/>
          <w:szCs w:val="24"/>
          <w:lang w:val="sv-SE"/>
        </w:rPr>
        <w:tab/>
      </w:r>
      <w:r w:rsidRPr="008C7965">
        <w:rPr>
          <w:sz w:val="24"/>
          <w:szCs w:val="24"/>
          <w:lang w:val="sv-SE"/>
        </w:rPr>
        <w:t xml:space="preserve">Vi besöker </w:t>
      </w:r>
      <w:r w:rsidRPr="0086363E">
        <w:rPr>
          <w:b/>
          <w:sz w:val="24"/>
          <w:szCs w:val="24"/>
          <w:lang w:val="sv-SE"/>
        </w:rPr>
        <w:t>Björn Weckströms</w:t>
      </w:r>
      <w:r w:rsidRPr="008C7965">
        <w:rPr>
          <w:sz w:val="24"/>
          <w:szCs w:val="24"/>
          <w:lang w:val="sv-SE"/>
        </w:rPr>
        <w:t xml:space="preserve"> ateljé med konstnären själv</w:t>
      </w:r>
      <w:r>
        <w:rPr>
          <w:sz w:val="24"/>
          <w:szCs w:val="24"/>
          <w:lang w:val="sv-SE"/>
        </w:rPr>
        <w:t xml:space="preserve"> </w:t>
      </w:r>
      <w:r w:rsidRPr="008C7965">
        <w:rPr>
          <w:sz w:val="24"/>
          <w:szCs w:val="24"/>
          <w:lang w:val="sv-SE"/>
        </w:rPr>
        <w:t xml:space="preserve">som guide. </w:t>
      </w:r>
      <w:r>
        <w:rPr>
          <w:sz w:val="24"/>
          <w:szCs w:val="24"/>
          <w:lang w:val="sv-SE"/>
        </w:rPr>
        <w:t xml:space="preserve">            </w:t>
      </w:r>
      <w:r w:rsidRPr="00A3527D">
        <w:rPr>
          <w:sz w:val="24"/>
          <w:szCs w:val="24"/>
          <w:lang w:val="sv-FI"/>
        </w:rPr>
        <w:t xml:space="preserve">Förhandsanmälan. </w:t>
      </w:r>
      <w:r w:rsidRPr="007002FF">
        <w:rPr>
          <w:color w:val="000000"/>
          <w:sz w:val="24"/>
          <w:szCs w:val="24"/>
          <w:lang w:val="sv-SE"/>
        </w:rPr>
        <w:t xml:space="preserve">Mera information </w:t>
      </w:r>
      <w:r>
        <w:rPr>
          <w:sz w:val="24"/>
          <w:szCs w:val="24"/>
          <w:lang w:val="sv-FI"/>
        </w:rPr>
        <w:t>under vårens lopp</w:t>
      </w:r>
      <w:r w:rsidRPr="00A3527D">
        <w:rPr>
          <w:sz w:val="24"/>
          <w:szCs w:val="24"/>
          <w:lang w:val="sv-FI"/>
        </w:rPr>
        <w:t xml:space="preserve"> </w:t>
      </w:r>
    </w:p>
    <w:p w:rsidR="00157019" w:rsidRPr="0086363E" w:rsidRDefault="00157019" w:rsidP="00E6168B">
      <w:pPr>
        <w:tabs>
          <w:tab w:val="left" w:pos="720"/>
        </w:tabs>
        <w:rPr>
          <w:sz w:val="24"/>
          <w:szCs w:val="24"/>
        </w:rPr>
      </w:pPr>
      <w:r w:rsidRPr="0086363E">
        <w:rPr>
          <w:sz w:val="24"/>
          <w:szCs w:val="24"/>
        </w:rPr>
        <w:t>15.</w:t>
      </w: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86363E">
        <w:rPr>
          <w:b/>
          <w:sz w:val="24"/>
          <w:szCs w:val="24"/>
        </w:rPr>
        <w:t>Annika Luther</w:t>
      </w:r>
      <w:r>
        <w:rPr>
          <w:sz w:val="24"/>
          <w:szCs w:val="24"/>
        </w:rPr>
        <w:t>: Lärarrummet</w:t>
      </w:r>
      <w:r w:rsidRPr="0086363E">
        <w:rPr>
          <w:sz w:val="24"/>
          <w:szCs w:val="24"/>
        </w:rPr>
        <w:t xml:space="preserve"> </w:t>
      </w:r>
    </w:p>
    <w:p w:rsidR="00157019" w:rsidRPr="007002FF" w:rsidRDefault="00157019" w:rsidP="00E6168B">
      <w:pPr>
        <w:tabs>
          <w:tab w:val="left" w:pos="720"/>
        </w:tabs>
        <w:rPr>
          <w:sz w:val="24"/>
          <w:szCs w:val="24"/>
        </w:rPr>
      </w:pPr>
      <w:r w:rsidRPr="0086363E">
        <w:rPr>
          <w:sz w:val="24"/>
          <w:szCs w:val="24"/>
        </w:rPr>
        <w:t>29.4</w:t>
      </w:r>
      <w:r>
        <w:rPr>
          <w:sz w:val="24"/>
          <w:szCs w:val="24"/>
        </w:rPr>
        <w:t>.</w:t>
      </w:r>
      <w:r w:rsidRPr="0086363E">
        <w:rPr>
          <w:sz w:val="24"/>
          <w:szCs w:val="24"/>
        </w:rPr>
        <w:tab/>
      </w:r>
      <w:r w:rsidRPr="0086363E">
        <w:rPr>
          <w:b/>
          <w:sz w:val="24"/>
          <w:szCs w:val="24"/>
        </w:rPr>
        <w:t>Arja Rinnekangas</w:t>
      </w:r>
      <w:r w:rsidRPr="0086363E">
        <w:rPr>
          <w:sz w:val="24"/>
          <w:szCs w:val="24"/>
        </w:rPr>
        <w:t xml:space="preserve">: Kumppanin </w:t>
      </w:r>
      <w:r>
        <w:rPr>
          <w:sz w:val="24"/>
          <w:szCs w:val="24"/>
        </w:rPr>
        <w:t xml:space="preserve">etsintää ilmoituksen avulla </w:t>
      </w:r>
      <w:r w:rsidRPr="007002FF">
        <w:rPr>
          <w:sz w:val="24"/>
          <w:szCs w:val="24"/>
        </w:rPr>
        <w:t xml:space="preserve">sadan vuoden aikana kahdessa kulttuurissa </w:t>
      </w:r>
    </w:p>
    <w:p w:rsidR="00157019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  <w:r w:rsidRPr="0086363E">
        <w:rPr>
          <w:sz w:val="24"/>
          <w:szCs w:val="24"/>
          <w:lang w:val="sv-SE"/>
        </w:rPr>
        <w:t>6.5</w:t>
      </w:r>
      <w:r>
        <w:rPr>
          <w:sz w:val="24"/>
          <w:szCs w:val="24"/>
          <w:lang w:val="sv-SE"/>
        </w:rPr>
        <w:t>.</w:t>
      </w:r>
      <w:r w:rsidRPr="0086363E">
        <w:rPr>
          <w:sz w:val="24"/>
          <w:szCs w:val="24"/>
          <w:lang w:val="sv-SE"/>
        </w:rPr>
        <w:tab/>
        <w:t xml:space="preserve">Vårutfärden går </w:t>
      </w:r>
      <w:r w:rsidRPr="007002FF">
        <w:rPr>
          <w:sz w:val="24"/>
          <w:szCs w:val="24"/>
          <w:lang w:val="sv-SE"/>
        </w:rPr>
        <w:t>i år till Tusby träsk</w:t>
      </w:r>
      <w:r>
        <w:rPr>
          <w:sz w:val="24"/>
          <w:szCs w:val="24"/>
          <w:lang w:val="sv-SE"/>
        </w:rPr>
        <w:t>,</w:t>
      </w:r>
      <w:r w:rsidRPr="007002FF">
        <w:rPr>
          <w:sz w:val="24"/>
          <w:szCs w:val="24"/>
          <w:lang w:val="sv-SE"/>
        </w:rPr>
        <w:t xml:space="preserve"> där vi bekantar oss med</w:t>
      </w:r>
      <w:r>
        <w:rPr>
          <w:sz w:val="24"/>
          <w:szCs w:val="24"/>
          <w:lang w:val="sv-SE"/>
        </w:rPr>
        <w:t xml:space="preserve"> </w:t>
      </w:r>
      <w:r w:rsidRPr="007002FF">
        <w:rPr>
          <w:sz w:val="24"/>
          <w:szCs w:val="24"/>
          <w:lang w:val="sv-SE"/>
        </w:rPr>
        <w:t xml:space="preserve">Ainola, </w:t>
      </w:r>
      <w:bookmarkStart w:id="0" w:name="_GoBack"/>
      <w:bookmarkEnd w:id="0"/>
      <w:r w:rsidRPr="007002FF">
        <w:rPr>
          <w:sz w:val="24"/>
          <w:szCs w:val="24"/>
          <w:lang w:val="sv-SE"/>
        </w:rPr>
        <w:t>Halosenniemi, Ahola och Lottamuseet. Utfärdens tema är</w:t>
      </w:r>
      <w:r>
        <w:rPr>
          <w:sz w:val="24"/>
          <w:szCs w:val="24"/>
          <w:lang w:val="sv-SE"/>
        </w:rPr>
        <w:t xml:space="preserve"> </w:t>
      </w:r>
      <w:r w:rsidRPr="007002FF">
        <w:rPr>
          <w:i/>
          <w:color w:val="000000"/>
          <w:sz w:val="24"/>
          <w:szCs w:val="24"/>
          <w:lang w:val="sv-SE"/>
        </w:rPr>
        <w:t>Kvinnornas Tusby</w:t>
      </w:r>
      <w:r w:rsidRPr="007002FF">
        <w:rPr>
          <w:color w:val="000000"/>
          <w:sz w:val="24"/>
          <w:szCs w:val="24"/>
          <w:lang w:val="sv-SE"/>
        </w:rPr>
        <w:t xml:space="preserve"> </w:t>
      </w:r>
      <w:r w:rsidRPr="007002FF">
        <w:rPr>
          <w:i/>
          <w:color w:val="000000"/>
          <w:sz w:val="24"/>
          <w:szCs w:val="24"/>
          <w:lang w:val="sv-SE"/>
        </w:rPr>
        <w:t>Strandväg</w:t>
      </w:r>
      <w:r w:rsidRPr="007002FF">
        <w:rPr>
          <w:color w:val="000000"/>
          <w:sz w:val="24"/>
          <w:szCs w:val="24"/>
          <w:lang w:val="sv-SE"/>
        </w:rPr>
        <w:t xml:space="preserve">. Mera information </w:t>
      </w:r>
      <w:r>
        <w:rPr>
          <w:color w:val="000000"/>
          <w:sz w:val="24"/>
          <w:szCs w:val="24"/>
          <w:lang w:val="sv-SE"/>
        </w:rPr>
        <w:t>under vårens lopp</w:t>
      </w:r>
    </w:p>
    <w:p w:rsidR="00157019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</w:p>
    <w:p w:rsidR="00157019" w:rsidRDefault="00157019" w:rsidP="00E6168B">
      <w:pPr>
        <w:pBdr>
          <w:bottom w:val="single" w:sz="12" w:space="1" w:color="auto"/>
        </w:pBdr>
        <w:tabs>
          <w:tab w:val="left" w:pos="720"/>
        </w:tabs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Medlemmarna kan ta med en gäst till klubbaftnarna.</w:t>
      </w:r>
    </w:p>
    <w:p w:rsidR="00157019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Programmen börjar kl. 19.00.</w:t>
      </w:r>
    </w:p>
    <w:p w:rsidR="00157019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Adress: Fredsgatan 7 E</w:t>
      </w:r>
    </w:p>
    <w:p w:rsidR="00157019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 xml:space="preserve">Klubbens e-postadress: </w:t>
      </w:r>
      <w:hyperlink r:id="rId4" w:history="1">
        <w:r w:rsidRPr="002D5C49">
          <w:rPr>
            <w:rStyle w:val="Hyperlink"/>
            <w:sz w:val="24"/>
            <w:szCs w:val="24"/>
            <w:lang w:val="sv-SE"/>
          </w:rPr>
          <w:t>h.lyceum@gmail.com</w:t>
        </w:r>
      </w:hyperlink>
    </w:p>
    <w:p w:rsidR="00157019" w:rsidRPr="007002FF" w:rsidRDefault="00157019" w:rsidP="00E6168B">
      <w:pPr>
        <w:tabs>
          <w:tab w:val="left" w:pos="720"/>
        </w:tabs>
        <w:rPr>
          <w:color w:val="000000"/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>Telefonjour: torsdagar kl. 11-13, tel. 135 7281</w:t>
      </w:r>
    </w:p>
    <w:sectPr w:rsidR="00157019" w:rsidRPr="007002FF" w:rsidSect="00A3527D">
      <w:pgSz w:w="11906" w:h="16838"/>
      <w:pgMar w:top="1079" w:right="1134" w:bottom="89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74A0"/>
    <w:rsid w:val="00011FBF"/>
    <w:rsid w:val="00014E0A"/>
    <w:rsid w:val="00014E56"/>
    <w:rsid w:val="0001781D"/>
    <w:rsid w:val="00024A29"/>
    <w:rsid w:val="00027E9A"/>
    <w:rsid w:val="0003787E"/>
    <w:rsid w:val="00041A68"/>
    <w:rsid w:val="00043104"/>
    <w:rsid w:val="00050DB0"/>
    <w:rsid w:val="00052370"/>
    <w:rsid w:val="00052EF3"/>
    <w:rsid w:val="00060C17"/>
    <w:rsid w:val="000678DD"/>
    <w:rsid w:val="0007024C"/>
    <w:rsid w:val="00070C2C"/>
    <w:rsid w:val="00072234"/>
    <w:rsid w:val="0009126C"/>
    <w:rsid w:val="000A2159"/>
    <w:rsid w:val="000A2F06"/>
    <w:rsid w:val="000A7013"/>
    <w:rsid w:val="000C1025"/>
    <w:rsid w:val="000C3EDC"/>
    <w:rsid w:val="000D67D9"/>
    <w:rsid w:val="000D6D20"/>
    <w:rsid w:val="000E0078"/>
    <w:rsid w:val="000E0978"/>
    <w:rsid w:val="000F543E"/>
    <w:rsid w:val="00106151"/>
    <w:rsid w:val="001107BC"/>
    <w:rsid w:val="00111D97"/>
    <w:rsid w:val="001143F3"/>
    <w:rsid w:val="001274A2"/>
    <w:rsid w:val="00132EA8"/>
    <w:rsid w:val="00135526"/>
    <w:rsid w:val="00146B85"/>
    <w:rsid w:val="00150153"/>
    <w:rsid w:val="00157019"/>
    <w:rsid w:val="00157FB4"/>
    <w:rsid w:val="001650A5"/>
    <w:rsid w:val="00165B87"/>
    <w:rsid w:val="00171DEA"/>
    <w:rsid w:val="00180315"/>
    <w:rsid w:val="00180EEB"/>
    <w:rsid w:val="00184D0B"/>
    <w:rsid w:val="00194CBB"/>
    <w:rsid w:val="00194F7F"/>
    <w:rsid w:val="00195210"/>
    <w:rsid w:val="001A1132"/>
    <w:rsid w:val="001A1B0A"/>
    <w:rsid w:val="001B0FFD"/>
    <w:rsid w:val="001C2EF0"/>
    <w:rsid w:val="001C5A01"/>
    <w:rsid w:val="001D6406"/>
    <w:rsid w:val="001D73E3"/>
    <w:rsid w:val="001E2114"/>
    <w:rsid w:val="001E7570"/>
    <w:rsid w:val="001F3090"/>
    <w:rsid w:val="00201002"/>
    <w:rsid w:val="00203D57"/>
    <w:rsid w:val="00204A9D"/>
    <w:rsid w:val="00213E5D"/>
    <w:rsid w:val="00220EB3"/>
    <w:rsid w:val="002332C7"/>
    <w:rsid w:val="00234EDF"/>
    <w:rsid w:val="0024706D"/>
    <w:rsid w:val="002503DB"/>
    <w:rsid w:val="00250FA4"/>
    <w:rsid w:val="00251322"/>
    <w:rsid w:val="00256FF2"/>
    <w:rsid w:val="002577DD"/>
    <w:rsid w:val="00261851"/>
    <w:rsid w:val="00262546"/>
    <w:rsid w:val="00270EEF"/>
    <w:rsid w:val="002844EF"/>
    <w:rsid w:val="0028582B"/>
    <w:rsid w:val="002861AC"/>
    <w:rsid w:val="00287758"/>
    <w:rsid w:val="002A1EF4"/>
    <w:rsid w:val="002A2312"/>
    <w:rsid w:val="002A4F3C"/>
    <w:rsid w:val="002B543B"/>
    <w:rsid w:val="002C227C"/>
    <w:rsid w:val="002C29AC"/>
    <w:rsid w:val="002C4E78"/>
    <w:rsid w:val="002D3BCE"/>
    <w:rsid w:val="002D5C49"/>
    <w:rsid w:val="002D744F"/>
    <w:rsid w:val="002E2D1D"/>
    <w:rsid w:val="002E4155"/>
    <w:rsid w:val="002F11F8"/>
    <w:rsid w:val="002F1740"/>
    <w:rsid w:val="002F4DD6"/>
    <w:rsid w:val="002F7B84"/>
    <w:rsid w:val="00301156"/>
    <w:rsid w:val="0031138A"/>
    <w:rsid w:val="00320A3D"/>
    <w:rsid w:val="0032361C"/>
    <w:rsid w:val="00326B8B"/>
    <w:rsid w:val="00326FBC"/>
    <w:rsid w:val="003275C0"/>
    <w:rsid w:val="00327E5F"/>
    <w:rsid w:val="0033380B"/>
    <w:rsid w:val="00337B03"/>
    <w:rsid w:val="00341AA1"/>
    <w:rsid w:val="00356F70"/>
    <w:rsid w:val="00365A3C"/>
    <w:rsid w:val="003713A3"/>
    <w:rsid w:val="00373E42"/>
    <w:rsid w:val="0037474C"/>
    <w:rsid w:val="00375713"/>
    <w:rsid w:val="0038505A"/>
    <w:rsid w:val="0038602A"/>
    <w:rsid w:val="003872B3"/>
    <w:rsid w:val="00387529"/>
    <w:rsid w:val="00391016"/>
    <w:rsid w:val="003940CF"/>
    <w:rsid w:val="003A04FE"/>
    <w:rsid w:val="003A27DB"/>
    <w:rsid w:val="003A5356"/>
    <w:rsid w:val="003A711E"/>
    <w:rsid w:val="003B5C7F"/>
    <w:rsid w:val="003C1646"/>
    <w:rsid w:val="003D28A9"/>
    <w:rsid w:val="003D35A2"/>
    <w:rsid w:val="003D385A"/>
    <w:rsid w:val="003D4497"/>
    <w:rsid w:val="003F1F14"/>
    <w:rsid w:val="003F237F"/>
    <w:rsid w:val="003F4C34"/>
    <w:rsid w:val="00400BDD"/>
    <w:rsid w:val="00400BE6"/>
    <w:rsid w:val="00402328"/>
    <w:rsid w:val="0040295B"/>
    <w:rsid w:val="0040349F"/>
    <w:rsid w:val="00404753"/>
    <w:rsid w:val="00404C3B"/>
    <w:rsid w:val="00405218"/>
    <w:rsid w:val="004115E9"/>
    <w:rsid w:val="00414EEC"/>
    <w:rsid w:val="00417B36"/>
    <w:rsid w:val="00430B1E"/>
    <w:rsid w:val="00432A82"/>
    <w:rsid w:val="0044133C"/>
    <w:rsid w:val="00442E9C"/>
    <w:rsid w:val="004538DB"/>
    <w:rsid w:val="00454CA2"/>
    <w:rsid w:val="004570FB"/>
    <w:rsid w:val="00460174"/>
    <w:rsid w:val="004607E0"/>
    <w:rsid w:val="004859E0"/>
    <w:rsid w:val="00496ED2"/>
    <w:rsid w:val="00497055"/>
    <w:rsid w:val="004A41FE"/>
    <w:rsid w:val="004A4849"/>
    <w:rsid w:val="004A7B13"/>
    <w:rsid w:val="004B2322"/>
    <w:rsid w:val="004B73FE"/>
    <w:rsid w:val="004C00C7"/>
    <w:rsid w:val="004C0A69"/>
    <w:rsid w:val="004D0BEF"/>
    <w:rsid w:val="004D19E7"/>
    <w:rsid w:val="004E6792"/>
    <w:rsid w:val="004F3859"/>
    <w:rsid w:val="004F4964"/>
    <w:rsid w:val="0050072E"/>
    <w:rsid w:val="00502147"/>
    <w:rsid w:val="005021E0"/>
    <w:rsid w:val="00504AC5"/>
    <w:rsid w:val="00505C32"/>
    <w:rsid w:val="005060F8"/>
    <w:rsid w:val="00515BD6"/>
    <w:rsid w:val="005164D6"/>
    <w:rsid w:val="005170AD"/>
    <w:rsid w:val="00523AE4"/>
    <w:rsid w:val="00525BE0"/>
    <w:rsid w:val="00526588"/>
    <w:rsid w:val="005309E3"/>
    <w:rsid w:val="0054223A"/>
    <w:rsid w:val="005433D1"/>
    <w:rsid w:val="00543A65"/>
    <w:rsid w:val="00544D6D"/>
    <w:rsid w:val="00560E0B"/>
    <w:rsid w:val="0057129B"/>
    <w:rsid w:val="00573D17"/>
    <w:rsid w:val="005829E9"/>
    <w:rsid w:val="0058750B"/>
    <w:rsid w:val="0059255E"/>
    <w:rsid w:val="00592A57"/>
    <w:rsid w:val="005A7071"/>
    <w:rsid w:val="005B461C"/>
    <w:rsid w:val="005B479E"/>
    <w:rsid w:val="005B5426"/>
    <w:rsid w:val="005C3F69"/>
    <w:rsid w:val="005C50B1"/>
    <w:rsid w:val="005C5A7C"/>
    <w:rsid w:val="005E150F"/>
    <w:rsid w:val="005E3E49"/>
    <w:rsid w:val="005F0B72"/>
    <w:rsid w:val="005F23E8"/>
    <w:rsid w:val="005F2EDC"/>
    <w:rsid w:val="005F464E"/>
    <w:rsid w:val="006027C8"/>
    <w:rsid w:val="00603F55"/>
    <w:rsid w:val="0061233B"/>
    <w:rsid w:val="0061352E"/>
    <w:rsid w:val="00623849"/>
    <w:rsid w:val="006304ED"/>
    <w:rsid w:val="00636E01"/>
    <w:rsid w:val="00640A3B"/>
    <w:rsid w:val="00650AA3"/>
    <w:rsid w:val="00650CCB"/>
    <w:rsid w:val="006529CE"/>
    <w:rsid w:val="006559F2"/>
    <w:rsid w:val="00657535"/>
    <w:rsid w:val="00660CC1"/>
    <w:rsid w:val="00662B4C"/>
    <w:rsid w:val="00662EDF"/>
    <w:rsid w:val="00670CEA"/>
    <w:rsid w:val="00671756"/>
    <w:rsid w:val="006727BF"/>
    <w:rsid w:val="00673EDE"/>
    <w:rsid w:val="0067489B"/>
    <w:rsid w:val="00675163"/>
    <w:rsid w:val="00675326"/>
    <w:rsid w:val="00683A5A"/>
    <w:rsid w:val="00686FDD"/>
    <w:rsid w:val="00687916"/>
    <w:rsid w:val="00695A9F"/>
    <w:rsid w:val="00697D87"/>
    <w:rsid w:val="006A0A2D"/>
    <w:rsid w:val="006B173D"/>
    <w:rsid w:val="006C1B0B"/>
    <w:rsid w:val="006C5AD8"/>
    <w:rsid w:val="006D2B80"/>
    <w:rsid w:val="006D346A"/>
    <w:rsid w:val="006D6363"/>
    <w:rsid w:val="006D75EC"/>
    <w:rsid w:val="006D7755"/>
    <w:rsid w:val="006E2FF7"/>
    <w:rsid w:val="006E4C9F"/>
    <w:rsid w:val="006F1165"/>
    <w:rsid w:val="006F61E2"/>
    <w:rsid w:val="007002FF"/>
    <w:rsid w:val="00705908"/>
    <w:rsid w:val="007136CD"/>
    <w:rsid w:val="00713F4E"/>
    <w:rsid w:val="00721475"/>
    <w:rsid w:val="00724418"/>
    <w:rsid w:val="00725A4B"/>
    <w:rsid w:val="0073541C"/>
    <w:rsid w:val="0073733E"/>
    <w:rsid w:val="00742CCF"/>
    <w:rsid w:val="00743CE3"/>
    <w:rsid w:val="00752A27"/>
    <w:rsid w:val="007671DF"/>
    <w:rsid w:val="00774195"/>
    <w:rsid w:val="00783BE0"/>
    <w:rsid w:val="00786C07"/>
    <w:rsid w:val="007905F0"/>
    <w:rsid w:val="007A59E4"/>
    <w:rsid w:val="007B32DA"/>
    <w:rsid w:val="007B3564"/>
    <w:rsid w:val="007B37BE"/>
    <w:rsid w:val="007C0BEE"/>
    <w:rsid w:val="007C4897"/>
    <w:rsid w:val="007C6F5F"/>
    <w:rsid w:val="007F69C4"/>
    <w:rsid w:val="007F7845"/>
    <w:rsid w:val="008041E2"/>
    <w:rsid w:val="0080453A"/>
    <w:rsid w:val="00804C1E"/>
    <w:rsid w:val="008066EE"/>
    <w:rsid w:val="008129C7"/>
    <w:rsid w:val="00814C7E"/>
    <w:rsid w:val="0081538E"/>
    <w:rsid w:val="00820939"/>
    <w:rsid w:val="008247E4"/>
    <w:rsid w:val="00827804"/>
    <w:rsid w:val="0083253E"/>
    <w:rsid w:val="008334AE"/>
    <w:rsid w:val="008345E6"/>
    <w:rsid w:val="00840576"/>
    <w:rsid w:val="008446BC"/>
    <w:rsid w:val="00844923"/>
    <w:rsid w:val="00846631"/>
    <w:rsid w:val="0085315F"/>
    <w:rsid w:val="00854A54"/>
    <w:rsid w:val="008552D2"/>
    <w:rsid w:val="00856988"/>
    <w:rsid w:val="00862030"/>
    <w:rsid w:val="0086363E"/>
    <w:rsid w:val="00872A49"/>
    <w:rsid w:val="00872EB3"/>
    <w:rsid w:val="008735D0"/>
    <w:rsid w:val="00874C20"/>
    <w:rsid w:val="00876447"/>
    <w:rsid w:val="00876889"/>
    <w:rsid w:val="00881EEA"/>
    <w:rsid w:val="0088245C"/>
    <w:rsid w:val="008930D5"/>
    <w:rsid w:val="00895C13"/>
    <w:rsid w:val="00896A3F"/>
    <w:rsid w:val="008A1A3D"/>
    <w:rsid w:val="008A3920"/>
    <w:rsid w:val="008A609A"/>
    <w:rsid w:val="008B2A88"/>
    <w:rsid w:val="008C1C68"/>
    <w:rsid w:val="008C5B9A"/>
    <w:rsid w:val="008C63F7"/>
    <w:rsid w:val="008C7965"/>
    <w:rsid w:val="008D6CFD"/>
    <w:rsid w:val="008E3EC8"/>
    <w:rsid w:val="008E6C77"/>
    <w:rsid w:val="008F5DF6"/>
    <w:rsid w:val="008F76AA"/>
    <w:rsid w:val="00901B71"/>
    <w:rsid w:val="00906276"/>
    <w:rsid w:val="00906335"/>
    <w:rsid w:val="0091267C"/>
    <w:rsid w:val="0091601C"/>
    <w:rsid w:val="0091683E"/>
    <w:rsid w:val="009215A1"/>
    <w:rsid w:val="00924F4A"/>
    <w:rsid w:val="00925EF6"/>
    <w:rsid w:val="00943D14"/>
    <w:rsid w:val="009446C8"/>
    <w:rsid w:val="0094590F"/>
    <w:rsid w:val="009600DC"/>
    <w:rsid w:val="00961472"/>
    <w:rsid w:val="009618F5"/>
    <w:rsid w:val="00970355"/>
    <w:rsid w:val="00976322"/>
    <w:rsid w:val="009779C6"/>
    <w:rsid w:val="00984585"/>
    <w:rsid w:val="009908B9"/>
    <w:rsid w:val="009A1417"/>
    <w:rsid w:val="009A5C36"/>
    <w:rsid w:val="009A7CFE"/>
    <w:rsid w:val="009B3072"/>
    <w:rsid w:val="009B4B14"/>
    <w:rsid w:val="009C0024"/>
    <w:rsid w:val="009C56BC"/>
    <w:rsid w:val="009C726B"/>
    <w:rsid w:val="009D11BE"/>
    <w:rsid w:val="009D6583"/>
    <w:rsid w:val="009F5F27"/>
    <w:rsid w:val="00A05989"/>
    <w:rsid w:val="00A07E94"/>
    <w:rsid w:val="00A12D7E"/>
    <w:rsid w:val="00A13C80"/>
    <w:rsid w:val="00A1769C"/>
    <w:rsid w:val="00A24E68"/>
    <w:rsid w:val="00A2687B"/>
    <w:rsid w:val="00A30DDC"/>
    <w:rsid w:val="00A30DF9"/>
    <w:rsid w:val="00A3527D"/>
    <w:rsid w:val="00A37A89"/>
    <w:rsid w:val="00A4254B"/>
    <w:rsid w:val="00A42A30"/>
    <w:rsid w:val="00A4534F"/>
    <w:rsid w:val="00A53992"/>
    <w:rsid w:val="00A63849"/>
    <w:rsid w:val="00A66F80"/>
    <w:rsid w:val="00A71267"/>
    <w:rsid w:val="00A75EB8"/>
    <w:rsid w:val="00A809D4"/>
    <w:rsid w:val="00A812BA"/>
    <w:rsid w:val="00A954A5"/>
    <w:rsid w:val="00AA0348"/>
    <w:rsid w:val="00AB5712"/>
    <w:rsid w:val="00AC0E14"/>
    <w:rsid w:val="00AC127A"/>
    <w:rsid w:val="00AD7B34"/>
    <w:rsid w:val="00AD7DBF"/>
    <w:rsid w:val="00AE1CD5"/>
    <w:rsid w:val="00AE6707"/>
    <w:rsid w:val="00AF4B6B"/>
    <w:rsid w:val="00AF4D69"/>
    <w:rsid w:val="00B0080A"/>
    <w:rsid w:val="00B1051B"/>
    <w:rsid w:val="00B13E2E"/>
    <w:rsid w:val="00B20EAA"/>
    <w:rsid w:val="00B3219E"/>
    <w:rsid w:val="00B32C9B"/>
    <w:rsid w:val="00B374E8"/>
    <w:rsid w:val="00B43A11"/>
    <w:rsid w:val="00B44F87"/>
    <w:rsid w:val="00B462CA"/>
    <w:rsid w:val="00B542AB"/>
    <w:rsid w:val="00B55256"/>
    <w:rsid w:val="00B572D2"/>
    <w:rsid w:val="00B64BB8"/>
    <w:rsid w:val="00B72BD8"/>
    <w:rsid w:val="00B75D50"/>
    <w:rsid w:val="00B77596"/>
    <w:rsid w:val="00B83E47"/>
    <w:rsid w:val="00B85D24"/>
    <w:rsid w:val="00B87C68"/>
    <w:rsid w:val="00BB4DE2"/>
    <w:rsid w:val="00BC40E8"/>
    <w:rsid w:val="00BC52E9"/>
    <w:rsid w:val="00BD0D00"/>
    <w:rsid w:val="00BD42E3"/>
    <w:rsid w:val="00BD466F"/>
    <w:rsid w:val="00BE0A9D"/>
    <w:rsid w:val="00BE44FC"/>
    <w:rsid w:val="00BE5808"/>
    <w:rsid w:val="00BF28A4"/>
    <w:rsid w:val="00BF7079"/>
    <w:rsid w:val="00C10F2F"/>
    <w:rsid w:val="00C24B6A"/>
    <w:rsid w:val="00C27E83"/>
    <w:rsid w:val="00C309AB"/>
    <w:rsid w:val="00C32369"/>
    <w:rsid w:val="00C33A3D"/>
    <w:rsid w:val="00C3791F"/>
    <w:rsid w:val="00C42BDF"/>
    <w:rsid w:val="00C42D8F"/>
    <w:rsid w:val="00C450E4"/>
    <w:rsid w:val="00C505D1"/>
    <w:rsid w:val="00C50C85"/>
    <w:rsid w:val="00C51067"/>
    <w:rsid w:val="00C54B56"/>
    <w:rsid w:val="00C60ACF"/>
    <w:rsid w:val="00C65B34"/>
    <w:rsid w:val="00C80B8E"/>
    <w:rsid w:val="00C83D0B"/>
    <w:rsid w:val="00C86C76"/>
    <w:rsid w:val="00C912E2"/>
    <w:rsid w:val="00C97E64"/>
    <w:rsid w:val="00CA7CC7"/>
    <w:rsid w:val="00CB07AB"/>
    <w:rsid w:val="00CC0A4E"/>
    <w:rsid w:val="00CC17EC"/>
    <w:rsid w:val="00CC2280"/>
    <w:rsid w:val="00CC4D1C"/>
    <w:rsid w:val="00CC586A"/>
    <w:rsid w:val="00CF6409"/>
    <w:rsid w:val="00CF65C3"/>
    <w:rsid w:val="00D00ADE"/>
    <w:rsid w:val="00D05845"/>
    <w:rsid w:val="00D074A0"/>
    <w:rsid w:val="00D075E2"/>
    <w:rsid w:val="00D16ED3"/>
    <w:rsid w:val="00D269B7"/>
    <w:rsid w:val="00D31C2E"/>
    <w:rsid w:val="00D33D78"/>
    <w:rsid w:val="00D34DDD"/>
    <w:rsid w:val="00D45671"/>
    <w:rsid w:val="00D46369"/>
    <w:rsid w:val="00D550C9"/>
    <w:rsid w:val="00D65437"/>
    <w:rsid w:val="00D667A5"/>
    <w:rsid w:val="00D71AE2"/>
    <w:rsid w:val="00D727FB"/>
    <w:rsid w:val="00DB36E5"/>
    <w:rsid w:val="00DB492D"/>
    <w:rsid w:val="00DC485F"/>
    <w:rsid w:val="00DC61DF"/>
    <w:rsid w:val="00DD26A9"/>
    <w:rsid w:val="00DD5286"/>
    <w:rsid w:val="00DE2A10"/>
    <w:rsid w:val="00DE3F59"/>
    <w:rsid w:val="00E044BE"/>
    <w:rsid w:val="00E0482F"/>
    <w:rsid w:val="00E13CC9"/>
    <w:rsid w:val="00E20508"/>
    <w:rsid w:val="00E24E3D"/>
    <w:rsid w:val="00E450A2"/>
    <w:rsid w:val="00E57EF3"/>
    <w:rsid w:val="00E60CA3"/>
    <w:rsid w:val="00E6168B"/>
    <w:rsid w:val="00E86CEE"/>
    <w:rsid w:val="00E92A53"/>
    <w:rsid w:val="00E97848"/>
    <w:rsid w:val="00EA3241"/>
    <w:rsid w:val="00EA5EE9"/>
    <w:rsid w:val="00EA6F2B"/>
    <w:rsid w:val="00EA75C3"/>
    <w:rsid w:val="00EB35CE"/>
    <w:rsid w:val="00EB3E26"/>
    <w:rsid w:val="00EB6E71"/>
    <w:rsid w:val="00EC048B"/>
    <w:rsid w:val="00EC7670"/>
    <w:rsid w:val="00ED201D"/>
    <w:rsid w:val="00ED28B2"/>
    <w:rsid w:val="00EE36F7"/>
    <w:rsid w:val="00EE7424"/>
    <w:rsid w:val="00EF6D88"/>
    <w:rsid w:val="00F01461"/>
    <w:rsid w:val="00F134E0"/>
    <w:rsid w:val="00F1585D"/>
    <w:rsid w:val="00F24400"/>
    <w:rsid w:val="00F26A18"/>
    <w:rsid w:val="00F31E33"/>
    <w:rsid w:val="00F35DCB"/>
    <w:rsid w:val="00F4284D"/>
    <w:rsid w:val="00F52A49"/>
    <w:rsid w:val="00F616A5"/>
    <w:rsid w:val="00F629BB"/>
    <w:rsid w:val="00F6444F"/>
    <w:rsid w:val="00F70C8A"/>
    <w:rsid w:val="00F735B7"/>
    <w:rsid w:val="00F80B26"/>
    <w:rsid w:val="00F823AB"/>
    <w:rsid w:val="00F84C9C"/>
    <w:rsid w:val="00F95293"/>
    <w:rsid w:val="00F9587D"/>
    <w:rsid w:val="00F972B9"/>
    <w:rsid w:val="00F97C3F"/>
    <w:rsid w:val="00FA7C1E"/>
    <w:rsid w:val="00FC5DCE"/>
    <w:rsid w:val="00FC71FC"/>
    <w:rsid w:val="00FD267F"/>
    <w:rsid w:val="00FD5F71"/>
    <w:rsid w:val="00FF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0"/>
    <w:pPr>
      <w:spacing w:after="200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17B3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.lyce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185</Words>
  <Characters>1503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Helsingfors Lyceumklubb</dc:title>
  <dc:subject/>
  <dc:creator>Seija</dc:creator>
  <cp:keywords/>
  <dc:description/>
  <cp:lastModifiedBy>Erik</cp:lastModifiedBy>
  <cp:revision>2</cp:revision>
  <cp:lastPrinted>2013-12-30T08:17:00Z</cp:lastPrinted>
  <dcterms:created xsi:type="dcterms:W3CDTF">2014-01-11T11:05:00Z</dcterms:created>
  <dcterms:modified xsi:type="dcterms:W3CDTF">2014-01-11T11:05:00Z</dcterms:modified>
</cp:coreProperties>
</file>