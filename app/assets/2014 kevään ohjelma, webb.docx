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3F" w:rsidRPr="00973AE0" w:rsidRDefault="002E793F">
      <w:pPr>
        <w:rPr>
          <w:b/>
          <w:sz w:val="28"/>
          <w:szCs w:val="28"/>
        </w:rPr>
      </w:pPr>
      <w:r w:rsidRPr="00973AE0">
        <w:rPr>
          <w:b/>
          <w:sz w:val="28"/>
          <w:szCs w:val="28"/>
        </w:rPr>
        <w:t>Helsingin Lyceumklubi</w:t>
      </w:r>
    </w:p>
    <w:p w:rsidR="002E793F" w:rsidRPr="00973AE0" w:rsidRDefault="002E793F">
      <w:pPr>
        <w:rPr>
          <w:b/>
          <w:sz w:val="28"/>
          <w:szCs w:val="28"/>
        </w:rPr>
      </w:pPr>
      <w:r w:rsidRPr="00973AE0">
        <w:rPr>
          <w:b/>
          <w:sz w:val="28"/>
          <w:szCs w:val="28"/>
        </w:rPr>
        <w:t>Ohjelma keväällä 2014</w:t>
      </w:r>
    </w:p>
    <w:p w:rsidR="002E793F" w:rsidRPr="00973AE0" w:rsidRDefault="002E793F">
      <w:pPr>
        <w:rPr>
          <w:b/>
          <w:sz w:val="24"/>
          <w:szCs w:val="24"/>
        </w:rPr>
      </w:pPr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>14.1.</w:t>
      </w:r>
      <w:r w:rsidRPr="00973AE0">
        <w:rPr>
          <w:b/>
          <w:sz w:val="24"/>
          <w:szCs w:val="24"/>
        </w:rPr>
        <w:t xml:space="preserve">   </w:t>
      </w:r>
      <w:r w:rsidRPr="00973AE0">
        <w:rPr>
          <w:sz w:val="24"/>
          <w:szCs w:val="24"/>
        </w:rPr>
        <w:t xml:space="preserve">Café d’Hirondelle  </w:t>
      </w:r>
    </w:p>
    <w:p w:rsidR="002E793F" w:rsidRPr="00DF19E6" w:rsidRDefault="002E793F" w:rsidP="00AE26D4">
      <w:pPr>
        <w:rPr>
          <w:sz w:val="24"/>
          <w:szCs w:val="24"/>
          <w:lang w:val="sv-FI"/>
        </w:rPr>
      </w:pPr>
      <w:r w:rsidRPr="00973AE0">
        <w:rPr>
          <w:sz w:val="24"/>
          <w:szCs w:val="24"/>
        </w:rPr>
        <w:t xml:space="preserve">21.1.   </w:t>
      </w:r>
      <w:r w:rsidRPr="00DF19E6">
        <w:rPr>
          <w:b/>
          <w:sz w:val="24"/>
          <w:szCs w:val="24"/>
          <w:lang w:val="sv-FI"/>
        </w:rPr>
        <w:t>Agneta Ara</w:t>
      </w:r>
      <w:r w:rsidRPr="00DF19E6">
        <w:rPr>
          <w:sz w:val="24"/>
          <w:szCs w:val="24"/>
          <w:lang w:val="sv-FI"/>
        </w:rPr>
        <w:t xml:space="preserve"> </w:t>
      </w:r>
      <w:r w:rsidRPr="008C7965">
        <w:rPr>
          <w:sz w:val="24"/>
          <w:szCs w:val="24"/>
          <w:lang w:val="sv-SE"/>
        </w:rPr>
        <w:t xml:space="preserve">berättar om </w:t>
      </w:r>
      <w:r>
        <w:rPr>
          <w:sz w:val="24"/>
          <w:szCs w:val="24"/>
          <w:lang w:val="sv-SE"/>
        </w:rPr>
        <w:t xml:space="preserve">sitt författarskap och </w:t>
      </w:r>
      <w:r w:rsidRPr="008C7965">
        <w:rPr>
          <w:sz w:val="24"/>
          <w:szCs w:val="24"/>
          <w:lang w:val="sv-SE"/>
        </w:rPr>
        <w:t>sin senaste</w:t>
      </w:r>
      <w:r w:rsidRPr="00DF19E6">
        <w:rPr>
          <w:sz w:val="24"/>
          <w:szCs w:val="24"/>
          <w:lang w:val="sv-FI"/>
        </w:rPr>
        <w:t xml:space="preserve"> roman </w:t>
      </w:r>
      <w:r w:rsidRPr="00DF19E6">
        <w:rPr>
          <w:i/>
          <w:sz w:val="24"/>
          <w:szCs w:val="24"/>
          <w:lang w:val="sv-FI"/>
        </w:rPr>
        <w:t>Baton Rouge</w:t>
      </w:r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 xml:space="preserve">28.1.   </w:t>
      </w:r>
      <w:r w:rsidRPr="00973AE0">
        <w:rPr>
          <w:b/>
          <w:sz w:val="24"/>
          <w:szCs w:val="24"/>
        </w:rPr>
        <w:t>Jorma Reinimaa</w:t>
      </w:r>
      <w:r w:rsidRPr="00973AE0">
        <w:rPr>
          <w:sz w:val="24"/>
          <w:szCs w:val="24"/>
        </w:rPr>
        <w:t>: Suomi YK:n rauhanturvaajana 57 vuotta</w:t>
      </w:r>
      <w:r>
        <w:rPr>
          <w:sz w:val="24"/>
          <w:szCs w:val="24"/>
        </w:rPr>
        <w:t>.</w:t>
      </w:r>
    </w:p>
    <w:p w:rsidR="002E793F" w:rsidRPr="00973AE0" w:rsidRDefault="002E793F">
      <w:pPr>
        <w:rPr>
          <w:sz w:val="24"/>
          <w:szCs w:val="24"/>
          <w:lang w:val="sv-SE"/>
        </w:rPr>
      </w:pPr>
      <w:r w:rsidRPr="00973AE0">
        <w:rPr>
          <w:sz w:val="24"/>
          <w:szCs w:val="24"/>
        </w:rPr>
        <w:t xml:space="preserve">            </w:t>
      </w:r>
      <w:r w:rsidRPr="00973AE0">
        <w:rPr>
          <w:sz w:val="24"/>
          <w:szCs w:val="24"/>
          <w:lang w:val="sv-SE"/>
        </w:rPr>
        <w:t>Suomen Lyceumklubien liiton vuosikokous 17.00</w:t>
      </w:r>
    </w:p>
    <w:p w:rsidR="002E793F" w:rsidRPr="00973AE0" w:rsidRDefault="002E793F">
      <w:pPr>
        <w:rPr>
          <w:sz w:val="24"/>
          <w:szCs w:val="24"/>
          <w:lang w:val="sv-SE"/>
        </w:rPr>
      </w:pPr>
      <w:r w:rsidRPr="00973AE0">
        <w:rPr>
          <w:sz w:val="24"/>
          <w:szCs w:val="24"/>
          <w:lang w:val="sv-SE"/>
        </w:rPr>
        <w:t xml:space="preserve">4.2.     </w:t>
      </w:r>
      <w:r w:rsidRPr="00973AE0">
        <w:rPr>
          <w:b/>
          <w:sz w:val="24"/>
          <w:szCs w:val="24"/>
          <w:lang w:val="sv-SE"/>
        </w:rPr>
        <w:t>Pia Maria Montonen</w:t>
      </w:r>
      <w:r w:rsidRPr="00973AE0">
        <w:rPr>
          <w:sz w:val="24"/>
          <w:szCs w:val="24"/>
          <w:lang w:val="sv-SE"/>
        </w:rPr>
        <w:t xml:space="preserve"> och </w:t>
      </w:r>
      <w:r w:rsidRPr="00973AE0">
        <w:rPr>
          <w:b/>
          <w:sz w:val="24"/>
          <w:szCs w:val="24"/>
          <w:lang w:val="sv-SE"/>
        </w:rPr>
        <w:t>Niclas Warius</w:t>
      </w:r>
      <w:r w:rsidRPr="00973AE0">
        <w:rPr>
          <w:sz w:val="24"/>
          <w:szCs w:val="24"/>
          <w:lang w:val="sv-SE"/>
        </w:rPr>
        <w:t>: Om kärleken till ett gammalt hus</w:t>
      </w:r>
    </w:p>
    <w:p w:rsidR="002E793F" w:rsidRPr="00973AE0" w:rsidRDefault="002E793F">
      <w:pPr>
        <w:rPr>
          <w:sz w:val="24"/>
          <w:szCs w:val="24"/>
          <w:lang w:val="sv-SE"/>
        </w:rPr>
      </w:pPr>
      <w:r w:rsidRPr="00973AE0">
        <w:rPr>
          <w:sz w:val="24"/>
          <w:szCs w:val="24"/>
          <w:lang w:val="sv-SE"/>
        </w:rPr>
        <w:t xml:space="preserve">11.2.   Runoilta </w:t>
      </w:r>
    </w:p>
    <w:p w:rsidR="002E793F" w:rsidRPr="00973AE0" w:rsidRDefault="002E793F">
      <w:pPr>
        <w:rPr>
          <w:sz w:val="24"/>
          <w:szCs w:val="24"/>
          <w:lang w:val="sv-SE"/>
        </w:rPr>
      </w:pPr>
      <w:r w:rsidRPr="00973AE0">
        <w:rPr>
          <w:sz w:val="24"/>
          <w:szCs w:val="24"/>
          <w:lang w:val="sv-SE"/>
        </w:rPr>
        <w:t xml:space="preserve">18.2.   </w:t>
      </w:r>
      <w:r w:rsidRPr="00973AE0">
        <w:rPr>
          <w:b/>
          <w:sz w:val="24"/>
          <w:szCs w:val="24"/>
          <w:lang w:val="sv-SE"/>
        </w:rPr>
        <w:t>Cecilia Rosenlew</w:t>
      </w:r>
      <w:r w:rsidRPr="00973AE0">
        <w:rPr>
          <w:sz w:val="24"/>
          <w:szCs w:val="24"/>
          <w:lang w:val="sv-SE"/>
        </w:rPr>
        <w:t>: Punsch på glasverandan. Villaliv på Ytterö i Björneborg</w:t>
      </w:r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>25.2.   Vuosikokous</w:t>
      </w:r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 xml:space="preserve">4.3.     </w:t>
      </w:r>
      <w:r w:rsidRPr="00973AE0">
        <w:rPr>
          <w:b/>
          <w:sz w:val="24"/>
          <w:szCs w:val="24"/>
        </w:rPr>
        <w:t>Elina Kotovirta</w:t>
      </w:r>
      <w:r w:rsidRPr="00973AE0">
        <w:rPr>
          <w:sz w:val="24"/>
          <w:szCs w:val="24"/>
        </w:rPr>
        <w:t>: Nuorison huumeiden käyttö</w:t>
      </w:r>
    </w:p>
    <w:p w:rsidR="002E793F" w:rsidRPr="00973AE0" w:rsidRDefault="002E793F" w:rsidP="00CA4893">
      <w:pPr>
        <w:spacing w:after="0"/>
        <w:rPr>
          <w:sz w:val="24"/>
          <w:szCs w:val="24"/>
        </w:rPr>
      </w:pPr>
      <w:r w:rsidRPr="00973AE0">
        <w:rPr>
          <w:sz w:val="24"/>
          <w:szCs w:val="24"/>
        </w:rPr>
        <w:t xml:space="preserve">11.3.   Vierailemme Kolera-altaaseen ankkuroidussa </w:t>
      </w:r>
      <w:r w:rsidRPr="00973AE0">
        <w:rPr>
          <w:i/>
          <w:sz w:val="24"/>
          <w:szCs w:val="24"/>
        </w:rPr>
        <w:t>Nikolai II</w:t>
      </w:r>
      <w:r w:rsidRPr="00973AE0">
        <w:rPr>
          <w:sz w:val="24"/>
          <w:szCs w:val="24"/>
        </w:rPr>
        <w:t xml:space="preserve"> -laivassa, jonka kippari Axel de la Chapelle kertoo laivasta ja tarjoaa lohikeittoa, piirakkaa, valkoviiniä, jälkiruuan ja kahvia. Korkeintaan 30 osanottajaa. Ennakkoilmoittautuminen. Hinta 25,-  maksetaan klubin tilille (FI8521261800007794) ennen tilaisuutta</w:t>
      </w:r>
    </w:p>
    <w:p w:rsidR="002E793F" w:rsidRPr="00973AE0" w:rsidRDefault="002E793F" w:rsidP="00CA4893">
      <w:pPr>
        <w:spacing w:after="0"/>
        <w:rPr>
          <w:sz w:val="24"/>
          <w:szCs w:val="24"/>
        </w:rPr>
      </w:pPr>
    </w:p>
    <w:p w:rsidR="002E793F" w:rsidRPr="00973AE0" w:rsidRDefault="002E793F" w:rsidP="00CA4893">
      <w:pPr>
        <w:spacing w:after="0"/>
        <w:rPr>
          <w:sz w:val="24"/>
          <w:szCs w:val="24"/>
        </w:rPr>
      </w:pPr>
      <w:r w:rsidRPr="00973AE0">
        <w:rPr>
          <w:sz w:val="24"/>
          <w:szCs w:val="24"/>
        </w:rPr>
        <w:t xml:space="preserve">18.3.   </w:t>
      </w:r>
      <w:r w:rsidRPr="00973AE0">
        <w:rPr>
          <w:b/>
          <w:sz w:val="24"/>
          <w:szCs w:val="24"/>
        </w:rPr>
        <w:t>Juhana Vartiainen</w:t>
      </w:r>
      <w:r w:rsidRPr="00973AE0">
        <w:rPr>
          <w:sz w:val="24"/>
          <w:szCs w:val="24"/>
        </w:rPr>
        <w:t>: Ajankohtaisia talouskysymyksiä</w:t>
      </w:r>
    </w:p>
    <w:p w:rsidR="002E793F" w:rsidRPr="00973AE0" w:rsidRDefault="002E793F" w:rsidP="00CA4893">
      <w:pPr>
        <w:spacing w:after="0"/>
        <w:rPr>
          <w:sz w:val="24"/>
          <w:szCs w:val="24"/>
        </w:rPr>
      </w:pPr>
    </w:p>
    <w:p w:rsidR="002E793F" w:rsidRPr="00973AE0" w:rsidRDefault="002E793F">
      <w:pPr>
        <w:rPr>
          <w:sz w:val="24"/>
          <w:szCs w:val="24"/>
          <w:lang w:val="sv-FI"/>
        </w:rPr>
      </w:pPr>
      <w:r w:rsidRPr="00973AE0">
        <w:rPr>
          <w:sz w:val="24"/>
          <w:szCs w:val="24"/>
          <w:lang w:val="sv-FI"/>
        </w:rPr>
        <w:t xml:space="preserve">25.3.   </w:t>
      </w:r>
      <w:r w:rsidRPr="00973AE0">
        <w:rPr>
          <w:b/>
          <w:sz w:val="24"/>
          <w:szCs w:val="24"/>
          <w:lang w:val="sv-FI"/>
        </w:rPr>
        <w:t>Elisabeth Rehn</w:t>
      </w:r>
      <w:r w:rsidRPr="00973AE0">
        <w:rPr>
          <w:sz w:val="24"/>
          <w:szCs w:val="24"/>
          <w:lang w:val="sv-FI"/>
        </w:rPr>
        <w:t>: Kvinnors roll i fredsbevarande processer</w:t>
      </w:r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 xml:space="preserve">1.4.     </w:t>
      </w:r>
      <w:r w:rsidRPr="00973AE0">
        <w:rPr>
          <w:b/>
          <w:sz w:val="24"/>
          <w:szCs w:val="24"/>
        </w:rPr>
        <w:t>Seija Tiisala</w:t>
      </w:r>
      <w:r w:rsidRPr="00973AE0">
        <w:rPr>
          <w:sz w:val="24"/>
          <w:szCs w:val="24"/>
        </w:rPr>
        <w:t>: Villa Lante 60 vuotta</w:t>
      </w:r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 xml:space="preserve">8.4.     Käynti </w:t>
      </w:r>
      <w:r w:rsidRPr="00973AE0">
        <w:rPr>
          <w:b/>
          <w:sz w:val="24"/>
          <w:szCs w:val="24"/>
        </w:rPr>
        <w:t>Björn Weckströmin</w:t>
      </w:r>
      <w:r w:rsidRPr="00973AE0">
        <w:rPr>
          <w:sz w:val="24"/>
          <w:szCs w:val="24"/>
        </w:rPr>
        <w:t xml:space="preserve"> ateljeessa, oppaanamme taiteilija itse.                           Ennakkoilmoittautuminen. Tarkempia tietoja kevään kuluessa</w:t>
      </w:r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>15.4</w:t>
      </w:r>
      <w:r w:rsidRPr="00973AE0">
        <w:rPr>
          <w:b/>
          <w:sz w:val="24"/>
          <w:szCs w:val="24"/>
        </w:rPr>
        <w:t>.   Annika Luther</w:t>
      </w:r>
      <w:r w:rsidRPr="00973AE0">
        <w:rPr>
          <w:sz w:val="24"/>
          <w:szCs w:val="24"/>
        </w:rPr>
        <w:t>: Lärarrummet</w:t>
      </w:r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 xml:space="preserve">29.4.   </w:t>
      </w:r>
      <w:r w:rsidRPr="00973AE0">
        <w:rPr>
          <w:b/>
          <w:sz w:val="24"/>
          <w:szCs w:val="24"/>
        </w:rPr>
        <w:t>Arja Rinnekangas</w:t>
      </w:r>
      <w:r w:rsidRPr="00973AE0">
        <w:rPr>
          <w:sz w:val="24"/>
          <w:szCs w:val="24"/>
        </w:rPr>
        <w:t>: Kumppanin etsintää ilmoituksen avulla sadan vuoden aikana kahdessa kulttuurissa</w:t>
      </w:r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 xml:space="preserve">6.5.     Kevätretki suuntautuu Järvenpäähän, jossa tutustumme Ainolaan, Halosenniemeen, Aholaan ja Lottamuseoon. Retken teema on </w:t>
      </w:r>
      <w:r w:rsidRPr="00973AE0">
        <w:rPr>
          <w:i/>
          <w:sz w:val="24"/>
          <w:szCs w:val="24"/>
        </w:rPr>
        <w:t>Naisten Tuusulan rantatie.</w:t>
      </w:r>
      <w:r w:rsidRPr="00973AE0">
        <w:rPr>
          <w:sz w:val="24"/>
          <w:szCs w:val="24"/>
        </w:rPr>
        <w:t xml:space="preserve"> Tarkempia tietoja kevään kuluessa</w:t>
      </w:r>
    </w:p>
    <w:p w:rsidR="002E793F" w:rsidRPr="00973AE0" w:rsidRDefault="002E793F">
      <w:pPr>
        <w:pBdr>
          <w:bottom w:val="single" w:sz="12" w:space="1" w:color="auto"/>
        </w:pBdr>
        <w:rPr>
          <w:sz w:val="24"/>
          <w:szCs w:val="24"/>
        </w:rPr>
      </w:pPr>
    </w:p>
    <w:p w:rsidR="002E793F" w:rsidRPr="00973AE0" w:rsidRDefault="002E793F">
      <w:pPr>
        <w:pBdr>
          <w:bottom w:val="single" w:sz="12" w:space="1" w:color="auto"/>
        </w:pBdr>
        <w:rPr>
          <w:sz w:val="24"/>
          <w:szCs w:val="24"/>
        </w:rPr>
      </w:pPr>
      <w:r w:rsidRPr="00973AE0">
        <w:rPr>
          <w:sz w:val="24"/>
          <w:szCs w:val="24"/>
        </w:rPr>
        <w:t>Jäsenet voivat o</w:t>
      </w:r>
      <w:r>
        <w:rPr>
          <w:sz w:val="24"/>
          <w:szCs w:val="24"/>
        </w:rPr>
        <w:t>ttaa vieraan mukaan klubi-iltaan.</w:t>
      </w:r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>Ohjelmat alkavat 19.00</w:t>
      </w:r>
      <w:r>
        <w:rPr>
          <w:sz w:val="24"/>
          <w:szCs w:val="24"/>
        </w:rPr>
        <w:t>.</w:t>
      </w:r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>Osoite: Rauhankatu 7 E</w:t>
      </w:r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 xml:space="preserve">Klubin sähköpostiosoite: </w:t>
      </w:r>
      <w:hyperlink r:id="rId4" w:history="1">
        <w:r w:rsidRPr="00973AE0">
          <w:rPr>
            <w:rStyle w:val="Hyperlink"/>
            <w:sz w:val="24"/>
            <w:szCs w:val="24"/>
          </w:rPr>
          <w:t>h.lyceum</w:t>
        </w:r>
        <w:bookmarkStart w:id="0" w:name="_GoBack"/>
        <w:bookmarkEnd w:id="0"/>
        <w:r w:rsidRPr="00973AE0">
          <w:rPr>
            <w:rStyle w:val="Hyperlink"/>
            <w:sz w:val="24"/>
            <w:szCs w:val="24"/>
          </w:rPr>
          <w:t>@gmail.com</w:t>
        </w:r>
      </w:hyperlink>
    </w:p>
    <w:p w:rsidR="002E793F" w:rsidRPr="00973AE0" w:rsidRDefault="002E793F">
      <w:pPr>
        <w:rPr>
          <w:sz w:val="24"/>
          <w:szCs w:val="24"/>
        </w:rPr>
      </w:pPr>
      <w:r w:rsidRPr="00973AE0">
        <w:rPr>
          <w:sz w:val="24"/>
          <w:szCs w:val="24"/>
        </w:rPr>
        <w:t>Puhelinpäivystys: torstaisin 11-13, p. 135</w:t>
      </w:r>
      <w:r>
        <w:rPr>
          <w:sz w:val="24"/>
          <w:szCs w:val="24"/>
        </w:rPr>
        <w:t xml:space="preserve"> </w:t>
      </w:r>
      <w:r w:rsidRPr="00973AE0">
        <w:rPr>
          <w:sz w:val="24"/>
          <w:szCs w:val="24"/>
        </w:rPr>
        <w:t>7281</w:t>
      </w:r>
    </w:p>
    <w:sectPr w:rsidR="002E793F" w:rsidRPr="00973AE0" w:rsidSect="004E2A53">
      <w:pgSz w:w="11906" w:h="16838"/>
      <w:pgMar w:top="1078" w:right="1134" w:bottom="71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74A0"/>
    <w:rsid w:val="00011FBF"/>
    <w:rsid w:val="00014E0A"/>
    <w:rsid w:val="00014E56"/>
    <w:rsid w:val="0001781D"/>
    <w:rsid w:val="00024A29"/>
    <w:rsid w:val="00027E9A"/>
    <w:rsid w:val="0003787E"/>
    <w:rsid w:val="00041A68"/>
    <w:rsid w:val="00043104"/>
    <w:rsid w:val="00050DB0"/>
    <w:rsid w:val="00052370"/>
    <w:rsid w:val="00052EF3"/>
    <w:rsid w:val="00060C17"/>
    <w:rsid w:val="000678DD"/>
    <w:rsid w:val="0007024C"/>
    <w:rsid w:val="00070C2C"/>
    <w:rsid w:val="00072234"/>
    <w:rsid w:val="0009126C"/>
    <w:rsid w:val="000A2159"/>
    <w:rsid w:val="000A2F06"/>
    <w:rsid w:val="000A7013"/>
    <w:rsid w:val="000C1025"/>
    <w:rsid w:val="000C3EDC"/>
    <w:rsid w:val="000D67D9"/>
    <w:rsid w:val="000D6D20"/>
    <w:rsid w:val="000E0078"/>
    <w:rsid w:val="000E0978"/>
    <w:rsid w:val="000F543E"/>
    <w:rsid w:val="00106151"/>
    <w:rsid w:val="001107BC"/>
    <w:rsid w:val="00111D97"/>
    <w:rsid w:val="001143F3"/>
    <w:rsid w:val="001274A2"/>
    <w:rsid w:val="00132EA8"/>
    <w:rsid w:val="00135526"/>
    <w:rsid w:val="00146B85"/>
    <w:rsid w:val="00150153"/>
    <w:rsid w:val="00157FB4"/>
    <w:rsid w:val="001650A5"/>
    <w:rsid w:val="00165B87"/>
    <w:rsid w:val="00171DEA"/>
    <w:rsid w:val="00180315"/>
    <w:rsid w:val="00180EEB"/>
    <w:rsid w:val="00184D0B"/>
    <w:rsid w:val="001930C4"/>
    <w:rsid w:val="00194CBB"/>
    <w:rsid w:val="00194F7F"/>
    <w:rsid w:val="00195210"/>
    <w:rsid w:val="001A1132"/>
    <w:rsid w:val="001A1B0A"/>
    <w:rsid w:val="001B0FFD"/>
    <w:rsid w:val="001C2EF0"/>
    <w:rsid w:val="001C5A01"/>
    <w:rsid w:val="001D6406"/>
    <w:rsid w:val="001D73E3"/>
    <w:rsid w:val="001E2114"/>
    <w:rsid w:val="001E7570"/>
    <w:rsid w:val="001F3090"/>
    <w:rsid w:val="00201002"/>
    <w:rsid w:val="00203D57"/>
    <w:rsid w:val="00204A9D"/>
    <w:rsid w:val="00213E5D"/>
    <w:rsid w:val="00220EB3"/>
    <w:rsid w:val="002332C7"/>
    <w:rsid w:val="00234EDF"/>
    <w:rsid w:val="0024706D"/>
    <w:rsid w:val="002503DB"/>
    <w:rsid w:val="00250FA4"/>
    <w:rsid w:val="00251322"/>
    <w:rsid w:val="00256FF2"/>
    <w:rsid w:val="002577DD"/>
    <w:rsid w:val="00261851"/>
    <w:rsid w:val="00262546"/>
    <w:rsid w:val="00270EEF"/>
    <w:rsid w:val="002844EF"/>
    <w:rsid w:val="0028582B"/>
    <w:rsid w:val="002861AC"/>
    <w:rsid w:val="00287758"/>
    <w:rsid w:val="002A1EF4"/>
    <w:rsid w:val="002A2312"/>
    <w:rsid w:val="002A4F3C"/>
    <w:rsid w:val="002B543B"/>
    <w:rsid w:val="002C227C"/>
    <w:rsid w:val="002C29AC"/>
    <w:rsid w:val="002C4C2C"/>
    <w:rsid w:val="002D3BCE"/>
    <w:rsid w:val="002D744F"/>
    <w:rsid w:val="002E2D1D"/>
    <w:rsid w:val="002E4155"/>
    <w:rsid w:val="002E793F"/>
    <w:rsid w:val="002F11F8"/>
    <w:rsid w:val="002F1740"/>
    <w:rsid w:val="002F4DD6"/>
    <w:rsid w:val="002F7B84"/>
    <w:rsid w:val="00301156"/>
    <w:rsid w:val="0031138A"/>
    <w:rsid w:val="00320A3D"/>
    <w:rsid w:val="0032361C"/>
    <w:rsid w:val="00326B8B"/>
    <w:rsid w:val="00326FBC"/>
    <w:rsid w:val="00327E5F"/>
    <w:rsid w:val="0033254D"/>
    <w:rsid w:val="0033380B"/>
    <w:rsid w:val="00337B03"/>
    <w:rsid w:val="00341AA1"/>
    <w:rsid w:val="00356F70"/>
    <w:rsid w:val="00365A3C"/>
    <w:rsid w:val="003713A3"/>
    <w:rsid w:val="00373E42"/>
    <w:rsid w:val="0037474C"/>
    <w:rsid w:val="00375713"/>
    <w:rsid w:val="0038505A"/>
    <w:rsid w:val="0038602A"/>
    <w:rsid w:val="003872B3"/>
    <w:rsid w:val="00387529"/>
    <w:rsid w:val="00391016"/>
    <w:rsid w:val="003940CF"/>
    <w:rsid w:val="003A04FE"/>
    <w:rsid w:val="003A27DB"/>
    <w:rsid w:val="003A5356"/>
    <w:rsid w:val="003A711E"/>
    <w:rsid w:val="003B5C7F"/>
    <w:rsid w:val="003C1646"/>
    <w:rsid w:val="003D28A9"/>
    <w:rsid w:val="003D35A2"/>
    <w:rsid w:val="003D385A"/>
    <w:rsid w:val="003D4497"/>
    <w:rsid w:val="003F1F14"/>
    <w:rsid w:val="003F237F"/>
    <w:rsid w:val="003F4C34"/>
    <w:rsid w:val="00400BDD"/>
    <w:rsid w:val="00400BE6"/>
    <w:rsid w:val="00402328"/>
    <w:rsid w:val="0040295B"/>
    <w:rsid w:val="0040349F"/>
    <w:rsid w:val="00404753"/>
    <w:rsid w:val="00404C3B"/>
    <w:rsid w:val="00405218"/>
    <w:rsid w:val="004115E9"/>
    <w:rsid w:val="00414EEC"/>
    <w:rsid w:val="00430B1E"/>
    <w:rsid w:val="00432A82"/>
    <w:rsid w:val="0044133C"/>
    <w:rsid w:val="00442E9C"/>
    <w:rsid w:val="004538DB"/>
    <w:rsid w:val="00454CA2"/>
    <w:rsid w:val="004570FB"/>
    <w:rsid w:val="00460174"/>
    <w:rsid w:val="004607E0"/>
    <w:rsid w:val="004859E0"/>
    <w:rsid w:val="00496ED2"/>
    <w:rsid w:val="00497055"/>
    <w:rsid w:val="004A41FE"/>
    <w:rsid w:val="004A4849"/>
    <w:rsid w:val="004A7B13"/>
    <w:rsid w:val="004B2322"/>
    <w:rsid w:val="004B73FE"/>
    <w:rsid w:val="004C00C7"/>
    <w:rsid w:val="004C0A69"/>
    <w:rsid w:val="004D0BEF"/>
    <w:rsid w:val="004E2A53"/>
    <w:rsid w:val="004E6792"/>
    <w:rsid w:val="004F3859"/>
    <w:rsid w:val="004F4964"/>
    <w:rsid w:val="0050072E"/>
    <w:rsid w:val="00502147"/>
    <w:rsid w:val="005021E0"/>
    <w:rsid w:val="00504AC5"/>
    <w:rsid w:val="00505C32"/>
    <w:rsid w:val="005060F8"/>
    <w:rsid w:val="00515BD6"/>
    <w:rsid w:val="005164D6"/>
    <w:rsid w:val="005170AD"/>
    <w:rsid w:val="00523AE4"/>
    <w:rsid w:val="00525BE0"/>
    <w:rsid w:val="00526588"/>
    <w:rsid w:val="005309E3"/>
    <w:rsid w:val="00540770"/>
    <w:rsid w:val="0054223A"/>
    <w:rsid w:val="005433D1"/>
    <w:rsid w:val="00543A65"/>
    <w:rsid w:val="00544D6D"/>
    <w:rsid w:val="00560E0B"/>
    <w:rsid w:val="0057129B"/>
    <w:rsid w:val="00573D17"/>
    <w:rsid w:val="005829E9"/>
    <w:rsid w:val="0058750B"/>
    <w:rsid w:val="0059255E"/>
    <w:rsid w:val="00592A57"/>
    <w:rsid w:val="005A7071"/>
    <w:rsid w:val="005B461C"/>
    <w:rsid w:val="005B479E"/>
    <w:rsid w:val="005B5426"/>
    <w:rsid w:val="005C3F69"/>
    <w:rsid w:val="005C50B1"/>
    <w:rsid w:val="005C5A7C"/>
    <w:rsid w:val="005E150F"/>
    <w:rsid w:val="005E3E49"/>
    <w:rsid w:val="005F23E8"/>
    <w:rsid w:val="005F2EDC"/>
    <w:rsid w:val="005F464E"/>
    <w:rsid w:val="006027C8"/>
    <w:rsid w:val="00603F55"/>
    <w:rsid w:val="0061233B"/>
    <w:rsid w:val="0061352E"/>
    <w:rsid w:val="00623849"/>
    <w:rsid w:val="006304ED"/>
    <w:rsid w:val="00636E01"/>
    <w:rsid w:val="00640A3B"/>
    <w:rsid w:val="00650AA3"/>
    <w:rsid w:val="00650CCB"/>
    <w:rsid w:val="006529CE"/>
    <w:rsid w:val="006559F2"/>
    <w:rsid w:val="00657535"/>
    <w:rsid w:val="00660CC1"/>
    <w:rsid w:val="00662B4C"/>
    <w:rsid w:val="00662EDF"/>
    <w:rsid w:val="00670CEA"/>
    <w:rsid w:val="00671756"/>
    <w:rsid w:val="006727BF"/>
    <w:rsid w:val="00673EDE"/>
    <w:rsid w:val="0067489B"/>
    <w:rsid w:val="00675163"/>
    <w:rsid w:val="00675326"/>
    <w:rsid w:val="00683A5A"/>
    <w:rsid w:val="00686FDD"/>
    <w:rsid w:val="00687916"/>
    <w:rsid w:val="00695A9F"/>
    <w:rsid w:val="00697D87"/>
    <w:rsid w:val="006A0A2D"/>
    <w:rsid w:val="006B1305"/>
    <w:rsid w:val="006B173D"/>
    <w:rsid w:val="006C1B0B"/>
    <w:rsid w:val="006C5AD8"/>
    <w:rsid w:val="006D2B80"/>
    <w:rsid w:val="006D346A"/>
    <w:rsid w:val="006D6363"/>
    <w:rsid w:val="006D75EC"/>
    <w:rsid w:val="006D7755"/>
    <w:rsid w:val="006E2FF7"/>
    <w:rsid w:val="006E4C9F"/>
    <w:rsid w:val="006F1165"/>
    <w:rsid w:val="006F61E2"/>
    <w:rsid w:val="007002FF"/>
    <w:rsid w:val="00705908"/>
    <w:rsid w:val="007136CD"/>
    <w:rsid w:val="00713F4E"/>
    <w:rsid w:val="00721475"/>
    <w:rsid w:val="00724418"/>
    <w:rsid w:val="00725A4B"/>
    <w:rsid w:val="0073541C"/>
    <w:rsid w:val="0073733E"/>
    <w:rsid w:val="00742CCF"/>
    <w:rsid w:val="00743CE3"/>
    <w:rsid w:val="00752A27"/>
    <w:rsid w:val="007671DF"/>
    <w:rsid w:val="00774195"/>
    <w:rsid w:val="00783BE0"/>
    <w:rsid w:val="00786C07"/>
    <w:rsid w:val="007905F0"/>
    <w:rsid w:val="007A59E4"/>
    <w:rsid w:val="007B32DA"/>
    <w:rsid w:val="007B3564"/>
    <w:rsid w:val="007B37BE"/>
    <w:rsid w:val="007C0BEE"/>
    <w:rsid w:val="007C4897"/>
    <w:rsid w:val="007C6F5F"/>
    <w:rsid w:val="007F69C4"/>
    <w:rsid w:val="007F7845"/>
    <w:rsid w:val="008041E2"/>
    <w:rsid w:val="0080453A"/>
    <w:rsid w:val="00804C1E"/>
    <w:rsid w:val="008066EE"/>
    <w:rsid w:val="008129C7"/>
    <w:rsid w:val="00814C7E"/>
    <w:rsid w:val="0081538E"/>
    <w:rsid w:val="00820939"/>
    <w:rsid w:val="008247E4"/>
    <w:rsid w:val="00827804"/>
    <w:rsid w:val="0083253E"/>
    <w:rsid w:val="008334AE"/>
    <w:rsid w:val="008345E6"/>
    <w:rsid w:val="00840576"/>
    <w:rsid w:val="008446BC"/>
    <w:rsid w:val="00844923"/>
    <w:rsid w:val="00846631"/>
    <w:rsid w:val="0085315F"/>
    <w:rsid w:val="00854A54"/>
    <w:rsid w:val="008552D2"/>
    <w:rsid w:val="00856988"/>
    <w:rsid w:val="00862030"/>
    <w:rsid w:val="00872A49"/>
    <w:rsid w:val="00872EB3"/>
    <w:rsid w:val="00874C20"/>
    <w:rsid w:val="00876447"/>
    <w:rsid w:val="00876889"/>
    <w:rsid w:val="00881EEA"/>
    <w:rsid w:val="0088245C"/>
    <w:rsid w:val="008930D5"/>
    <w:rsid w:val="00895C13"/>
    <w:rsid w:val="00896A3F"/>
    <w:rsid w:val="008A1A07"/>
    <w:rsid w:val="008A1A3D"/>
    <w:rsid w:val="008A3920"/>
    <w:rsid w:val="008A609A"/>
    <w:rsid w:val="008B2A88"/>
    <w:rsid w:val="008C1C68"/>
    <w:rsid w:val="008C5B9A"/>
    <w:rsid w:val="008C63F7"/>
    <w:rsid w:val="008C7965"/>
    <w:rsid w:val="008D6CFD"/>
    <w:rsid w:val="008E3EC8"/>
    <w:rsid w:val="008E6C77"/>
    <w:rsid w:val="008F5DF6"/>
    <w:rsid w:val="008F76AA"/>
    <w:rsid w:val="00901B71"/>
    <w:rsid w:val="00906276"/>
    <w:rsid w:val="00906335"/>
    <w:rsid w:val="0091267C"/>
    <w:rsid w:val="0091601C"/>
    <w:rsid w:val="0091683E"/>
    <w:rsid w:val="009215A1"/>
    <w:rsid w:val="00924F4A"/>
    <w:rsid w:val="00925EF6"/>
    <w:rsid w:val="00943D14"/>
    <w:rsid w:val="009446C8"/>
    <w:rsid w:val="0094590F"/>
    <w:rsid w:val="009600DC"/>
    <w:rsid w:val="00961472"/>
    <w:rsid w:val="009618F5"/>
    <w:rsid w:val="00970355"/>
    <w:rsid w:val="00973AE0"/>
    <w:rsid w:val="00976322"/>
    <w:rsid w:val="009779C6"/>
    <w:rsid w:val="00984585"/>
    <w:rsid w:val="009908B9"/>
    <w:rsid w:val="009A1417"/>
    <w:rsid w:val="009A5C36"/>
    <w:rsid w:val="009A7CFE"/>
    <w:rsid w:val="009B3072"/>
    <w:rsid w:val="009B4B14"/>
    <w:rsid w:val="009C0024"/>
    <w:rsid w:val="009C2D31"/>
    <w:rsid w:val="009C56BC"/>
    <w:rsid w:val="009C726B"/>
    <w:rsid w:val="009D11BE"/>
    <w:rsid w:val="009D6583"/>
    <w:rsid w:val="009F5F27"/>
    <w:rsid w:val="00A05989"/>
    <w:rsid w:val="00A07E94"/>
    <w:rsid w:val="00A12D7E"/>
    <w:rsid w:val="00A13C80"/>
    <w:rsid w:val="00A1769C"/>
    <w:rsid w:val="00A24E68"/>
    <w:rsid w:val="00A2687B"/>
    <w:rsid w:val="00A30DDC"/>
    <w:rsid w:val="00A30DF9"/>
    <w:rsid w:val="00A37A89"/>
    <w:rsid w:val="00A4254B"/>
    <w:rsid w:val="00A42A30"/>
    <w:rsid w:val="00A4534F"/>
    <w:rsid w:val="00A53992"/>
    <w:rsid w:val="00A63849"/>
    <w:rsid w:val="00A66F80"/>
    <w:rsid w:val="00A71267"/>
    <w:rsid w:val="00A75EB8"/>
    <w:rsid w:val="00A809D4"/>
    <w:rsid w:val="00A812BA"/>
    <w:rsid w:val="00A903B1"/>
    <w:rsid w:val="00A954A5"/>
    <w:rsid w:val="00AA0348"/>
    <w:rsid w:val="00AB5712"/>
    <w:rsid w:val="00AC0E14"/>
    <w:rsid w:val="00AC127A"/>
    <w:rsid w:val="00AD7B34"/>
    <w:rsid w:val="00AD7DBF"/>
    <w:rsid w:val="00AE1CD5"/>
    <w:rsid w:val="00AE26D4"/>
    <w:rsid w:val="00AE6707"/>
    <w:rsid w:val="00AF4B6B"/>
    <w:rsid w:val="00AF4D69"/>
    <w:rsid w:val="00B0080A"/>
    <w:rsid w:val="00B1051B"/>
    <w:rsid w:val="00B13E2E"/>
    <w:rsid w:val="00B20EAA"/>
    <w:rsid w:val="00B3219E"/>
    <w:rsid w:val="00B32C9B"/>
    <w:rsid w:val="00B374E8"/>
    <w:rsid w:val="00B43A11"/>
    <w:rsid w:val="00B44F87"/>
    <w:rsid w:val="00B462CA"/>
    <w:rsid w:val="00B542AB"/>
    <w:rsid w:val="00B55256"/>
    <w:rsid w:val="00B572D2"/>
    <w:rsid w:val="00B64BB8"/>
    <w:rsid w:val="00B72BD8"/>
    <w:rsid w:val="00B75D50"/>
    <w:rsid w:val="00B77596"/>
    <w:rsid w:val="00B83E47"/>
    <w:rsid w:val="00B85D24"/>
    <w:rsid w:val="00B87C68"/>
    <w:rsid w:val="00BB4DE2"/>
    <w:rsid w:val="00BC40E8"/>
    <w:rsid w:val="00BC52E9"/>
    <w:rsid w:val="00BD0D00"/>
    <w:rsid w:val="00BD42E3"/>
    <w:rsid w:val="00BD466F"/>
    <w:rsid w:val="00BE0A9D"/>
    <w:rsid w:val="00BE44FC"/>
    <w:rsid w:val="00BE5808"/>
    <w:rsid w:val="00BF28A4"/>
    <w:rsid w:val="00BF7079"/>
    <w:rsid w:val="00C10F2F"/>
    <w:rsid w:val="00C24B6A"/>
    <w:rsid w:val="00C27E83"/>
    <w:rsid w:val="00C309AB"/>
    <w:rsid w:val="00C32369"/>
    <w:rsid w:val="00C33A3D"/>
    <w:rsid w:val="00C3791F"/>
    <w:rsid w:val="00C42BDF"/>
    <w:rsid w:val="00C42D8F"/>
    <w:rsid w:val="00C450E4"/>
    <w:rsid w:val="00C505D1"/>
    <w:rsid w:val="00C50C85"/>
    <w:rsid w:val="00C51067"/>
    <w:rsid w:val="00C54B56"/>
    <w:rsid w:val="00C60ACF"/>
    <w:rsid w:val="00C65B34"/>
    <w:rsid w:val="00C80B8E"/>
    <w:rsid w:val="00C83D0B"/>
    <w:rsid w:val="00C86C76"/>
    <w:rsid w:val="00C912E2"/>
    <w:rsid w:val="00C97E64"/>
    <w:rsid w:val="00CA4893"/>
    <w:rsid w:val="00CA7CC7"/>
    <w:rsid w:val="00CB07AB"/>
    <w:rsid w:val="00CC0A4E"/>
    <w:rsid w:val="00CC17EC"/>
    <w:rsid w:val="00CC2280"/>
    <w:rsid w:val="00CC4D1C"/>
    <w:rsid w:val="00CC586A"/>
    <w:rsid w:val="00CF6409"/>
    <w:rsid w:val="00CF65C3"/>
    <w:rsid w:val="00D00ADE"/>
    <w:rsid w:val="00D05845"/>
    <w:rsid w:val="00D074A0"/>
    <w:rsid w:val="00D075E2"/>
    <w:rsid w:val="00D16ED3"/>
    <w:rsid w:val="00D269B7"/>
    <w:rsid w:val="00D31C2E"/>
    <w:rsid w:val="00D33D78"/>
    <w:rsid w:val="00D34DDD"/>
    <w:rsid w:val="00D45671"/>
    <w:rsid w:val="00D46369"/>
    <w:rsid w:val="00D550C9"/>
    <w:rsid w:val="00D65437"/>
    <w:rsid w:val="00D667A5"/>
    <w:rsid w:val="00D71AE2"/>
    <w:rsid w:val="00D727FB"/>
    <w:rsid w:val="00DB36E5"/>
    <w:rsid w:val="00DB492D"/>
    <w:rsid w:val="00DC485F"/>
    <w:rsid w:val="00DD26A9"/>
    <w:rsid w:val="00DD5286"/>
    <w:rsid w:val="00DE2A10"/>
    <w:rsid w:val="00DE3F59"/>
    <w:rsid w:val="00DE4036"/>
    <w:rsid w:val="00DF19E6"/>
    <w:rsid w:val="00E044BE"/>
    <w:rsid w:val="00E0482F"/>
    <w:rsid w:val="00E13CC9"/>
    <w:rsid w:val="00E20508"/>
    <w:rsid w:val="00E24E3D"/>
    <w:rsid w:val="00E450A2"/>
    <w:rsid w:val="00E57EF3"/>
    <w:rsid w:val="00E60CA3"/>
    <w:rsid w:val="00E76E1A"/>
    <w:rsid w:val="00E86CEE"/>
    <w:rsid w:val="00E92A53"/>
    <w:rsid w:val="00E97848"/>
    <w:rsid w:val="00EA3241"/>
    <w:rsid w:val="00EA6F2B"/>
    <w:rsid w:val="00EA75C3"/>
    <w:rsid w:val="00EB35CE"/>
    <w:rsid w:val="00EB3E26"/>
    <w:rsid w:val="00EB6E71"/>
    <w:rsid w:val="00EC048B"/>
    <w:rsid w:val="00EC7670"/>
    <w:rsid w:val="00ED201D"/>
    <w:rsid w:val="00ED28B2"/>
    <w:rsid w:val="00EE36F7"/>
    <w:rsid w:val="00EE7424"/>
    <w:rsid w:val="00EF6D88"/>
    <w:rsid w:val="00F01461"/>
    <w:rsid w:val="00F134E0"/>
    <w:rsid w:val="00F1585D"/>
    <w:rsid w:val="00F24400"/>
    <w:rsid w:val="00F26A18"/>
    <w:rsid w:val="00F31E33"/>
    <w:rsid w:val="00F35DCB"/>
    <w:rsid w:val="00F4284D"/>
    <w:rsid w:val="00F52A49"/>
    <w:rsid w:val="00F616A5"/>
    <w:rsid w:val="00F629BB"/>
    <w:rsid w:val="00F6444F"/>
    <w:rsid w:val="00F70C8A"/>
    <w:rsid w:val="00F735B7"/>
    <w:rsid w:val="00F80B26"/>
    <w:rsid w:val="00F823AB"/>
    <w:rsid w:val="00F84C9C"/>
    <w:rsid w:val="00F95293"/>
    <w:rsid w:val="00F9587D"/>
    <w:rsid w:val="00F972B9"/>
    <w:rsid w:val="00F97C3F"/>
    <w:rsid w:val="00FA7C1E"/>
    <w:rsid w:val="00FC5DCE"/>
    <w:rsid w:val="00FC71FC"/>
    <w:rsid w:val="00FD267F"/>
    <w:rsid w:val="00FD5F71"/>
    <w:rsid w:val="00FF3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54D"/>
    <w:pPr>
      <w:spacing w:after="20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E403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.lyceumklub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192</Words>
  <Characters>1557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Helsingin Lyceumklubi</dc:title>
  <dc:subject/>
  <dc:creator>Seija</dc:creator>
  <cp:keywords/>
  <dc:description/>
  <cp:lastModifiedBy>Erik</cp:lastModifiedBy>
  <cp:revision>6</cp:revision>
  <cp:lastPrinted>2014-01-11T11:05:00Z</cp:lastPrinted>
  <dcterms:created xsi:type="dcterms:W3CDTF">2014-01-11T10:31:00Z</dcterms:created>
  <dcterms:modified xsi:type="dcterms:W3CDTF">2014-01-11T11:08:00Z</dcterms:modified>
</cp:coreProperties>
</file>