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C6" w:rsidRPr="000A7CE3" w:rsidRDefault="00B44EC6" w:rsidP="00C061F0">
      <w:pPr>
        <w:ind w:left="1304" w:firstLine="130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Helsingin</w:t>
      </w:r>
      <w:r w:rsidRPr="000A7CE3">
        <w:rPr>
          <w:rFonts w:ascii="Arial" w:hAnsi="Arial" w:cs="Arial"/>
          <w:b/>
        </w:rPr>
        <w:t xml:space="preserve"> Lyceumklub</w:t>
      </w:r>
      <w:r>
        <w:rPr>
          <w:rFonts w:ascii="Arial" w:hAnsi="Arial" w:cs="Arial"/>
          <w:b/>
        </w:rPr>
        <w:t>i</w:t>
      </w:r>
    </w:p>
    <w:p w:rsidR="00B44EC6" w:rsidRPr="000A7CE3" w:rsidRDefault="00B44EC6" w:rsidP="00C061F0">
      <w:pPr>
        <w:ind w:left="1304" w:firstLine="1304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Ohjelma syksyllä</w:t>
      </w:r>
      <w:r w:rsidRPr="000A7CE3">
        <w:rPr>
          <w:rFonts w:ascii="Arial" w:hAnsi="Arial" w:cs="Arial"/>
          <w:b/>
        </w:rPr>
        <w:t xml:space="preserve"> 2013</w:t>
      </w:r>
    </w:p>
    <w:p w:rsidR="00B44EC6" w:rsidRPr="000A7CE3" w:rsidRDefault="00B44EC6" w:rsidP="00C061F0">
      <w:pPr>
        <w:rPr>
          <w:rFonts w:cs="Arial"/>
          <w:b/>
        </w:rPr>
      </w:pPr>
    </w:p>
    <w:p w:rsidR="00B44EC6" w:rsidRDefault="00B44EC6" w:rsidP="00C061F0">
      <w:pPr>
        <w:pStyle w:val="NoSpacing"/>
        <w:ind w:left="1304" w:firstLine="1304"/>
        <w:rPr>
          <w:rFonts w:cs="Arial"/>
        </w:rPr>
      </w:pPr>
      <w:r w:rsidRPr="000A7CE3">
        <w:rPr>
          <w:rFonts w:cs="Arial"/>
          <w:b/>
        </w:rPr>
        <w:t>17.9</w:t>
      </w:r>
      <w:r>
        <w:rPr>
          <w:rFonts w:cs="Arial"/>
          <w:b/>
        </w:rPr>
        <w:t>.</w:t>
      </w:r>
      <w:r w:rsidRPr="000A7CE3">
        <w:rPr>
          <w:rFonts w:cs="Arial"/>
          <w:b/>
        </w:rPr>
        <w:t xml:space="preserve"> </w:t>
      </w:r>
      <w:r>
        <w:rPr>
          <w:rFonts w:cs="Arial"/>
        </w:rPr>
        <w:t xml:space="preserve">Café d’Hirondelle on kauden ensimmäisen illan perinteinen nimi, ja </w:t>
      </w:r>
    </w:p>
    <w:p w:rsidR="00B44EC6" w:rsidRDefault="00B44EC6" w:rsidP="00C061F0">
      <w:pPr>
        <w:pStyle w:val="NoSpacing"/>
        <w:ind w:left="1304" w:firstLine="1304"/>
        <w:rPr>
          <w:rFonts w:cs="Arial"/>
        </w:rPr>
      </w:pPr>
      <w:r w:rsidRPr="000A7CE3">
        <w:rPr>
          <w:rFonts w:cs="Arial"/>
        </w:rPr>
        <w:t>v</w:t>
      </w:r>
      <w:r>
        <w:rPr>
          <w:rFonts w:cs="Arial"/>
        </w:rPr>
        <w:t xml:space="preserve">ietämme sen meidän omissa tiloissamme. Juomme teetä ja tutustumme </w:t>
      </w:r>
    </w:p>
    <w:p w:rsidR="00B44EC6" w:rsidRDefault="00B44EC6" w:rsidP="00C061F0">
      <w:pPr>
        <w:pStyle w:val="NoSpacing"/>
        <w:ind w:left="1304" w:firstLine="1304"/>
        <w:rPr>
          <w:rFonts w:cs="Arial"/>
        </w:rPr>
      </w:pPr>
      <w:r>
        <w:rPr>
          <w:rFonts w:cs="Arial"/>
        </w:rPr>
        <w:t xml:space="preserve">syksyn ohjelmaan ja yhdistyksen uusiin jäseniin. Lisäksi saamme Suomen </w:t>
      </w:r>
    </w:p>
    <w:p w:rsidR="00B44EC6" w:rsidRDefault="00B44EC6" w:rsidP="00C061F0">
      <w:pPr>
        <w:pStyle w:val="NoSpacing"/>
        <w:ind w:left="1304" w:firstLine="1304"/>
        <w:rPr>
          <w:rFonts w:cs="Arial"/>
        </w:rPr>
      </w:pPr>
      <w:r>
        <w:rPr>
          <w:rFonts w:cs="Arial"/>
        </w:rPr>
        <w:t xml:space="preserve">Lyceumklubien liiton puheenjohtajan Maiju Kirjavaisen raportin Perthin </w:t>
      </w:r>
    </w:p>
    <w:p w:rsidR="00B44EC6" w:rsidRDefault="00B44EC6" w:rsidP="00C061F0">
      <w:pPr>
        <w:pStyle w:val="NoSpacing"/>
        <w:ind w:left="1304" w:firstLine="1304"/>
        <w:rPr>
          <w:rFonts w:cs="Arial"/>
        </w:rPr>
      </w:pPr>
      <w:r>
        <w:rPr>
          <w:rFonts w:cs="Arial"/>
        </w:rPr>
        <w:t xml:space="preserve">kongressista ja tietoja vuoden 2014 kulttuuripäivistä Firenzessä. Päätteeksi </w:t>
      </w:r>
    </w:p>
    <w:p w:rsidR="00B44EC6" w:rsidRPr="000A7CE3" w:rsidRDefault="00B44EC6" w:rsidP="00C061F0">
      <w:pPr>
        <w:pStyle w:val="NoSpacing"/>
        <w:ind w:left="1304" w:firstLine="1304"/>
        <w:rPr>
          <w:b/>
        </w:rPr>
      </w:pPr>
      <w:r>
        <w:rPr>
          <w:rFonts w:cs="Arial"/>
        </w:rPr>
        <w:t>Kaarina Wichmann lukee kertomuksen merihädässä olevasta koirasta.</w:t>
      </w:r>
    </w:p>
    <w:p w:rsidR="00B44EC6" w:rsidRPr="000A7CE3" w:rsidRDefault="00B44EC6" w:rsidP="00C061F0">
      <w:pPr>
        <w:pStyle w:val="NoSpacing"/>
        <w:rPr>
          <w:b/>
        </w:rPr>
      </w:pPr>
    </w:p>
    <w:p w:rsidR="00B44EC6" w:rsidRPr="000A7CE3" w:rsidRDefault="00B44EC6" w:rsidP="00C061F0">
      <w:pPr>
        <w:pStyle w:val="NoSpacing"/>
        <w:ind w:left="2608"/>
        <w:rPr>
          <w:rFonts w:cs="Arial"/>
          <w:i/>
        </w:rPr>
      </w:pPr>
      <w:r w:rsidRPr="000A7CE3">
        <w:rPr>
          <w:rFonts w:cs="Arial"/>
          <w:b/>
        </w:rPr>
        <w:t xml:space="preserve">24.9. </w:t>
      </w:r>
      <w:r w:rsidRPr="000A7CE3">
        <w:rPr>
          <w:rFonts w:cs="Arial"/>
        </w:rPr>
        <w:t xml:space="preserve">Mari Wilenius: </w:t>
      </w:r>
      <w:r w:rsidRPr="000A7CE3">
        <w:rPr>
          <w:rFonts w:cs="Arial"/>
          <w:i/>
        </w:rPr>
        <w:t>Björn Weckströmin veistoksellinen korutaide</w:t>
      </w:r>
      <w:r w:rsidRPr="000A7CE3">
        <w:rPr>
          <w:rFonts w:cs="Arial"/>
          <w:i/>
        </w:rPr>
        <w:br/>
      </w:r>
      <w:r w:rsidRPr="000A7CE3">
        <w:rPr>
          <w:rFonts w:cs="Arial"/>
          <w:b/>
        </w:rPr>
        <w:br/>
        <w:t>1.10</w:t>
      </w:r>
      <w:r>
        <w:rPr>
          <w:rFonts w:cs="Arial"/>
          <w:b/>
        </w:rPr>
        <w:t>.</w:t>
      </w:r>
      <w:r w:rsidRPr="000A7CE3">
        <w:rPr>
          <w:rFonts w:cs="Arial"/>
          <w:b/>
        </w:rPr>
        <w:t xml:space="preserve"> </w:t>
      </w:r>
      <w:r w:rsidRPr="000A7CE3">
        <w:rPr>
          <w:rFonts w:cs="Arial"/>
        </w:rPr>
        <w:t>Kristian Slotte</w:t>
      </w:r>
      <w:r w:rsidRPr="000A7CE3">
        <w:rPr>
          <w:rFonts w:cs="Arial"/>
          <w:b/>
        </w:rPr>
        <w:t xml:space="preserve">: </w:t>
      </w:r>
      <w:r w:rsidRPr="000A7CE3">
        <w:rPr>
          <w:rFonts w:cs="Arial"/>
          <w:i/>
        </w:rPr>
        <w:t>Varför heter Drumsö Lauttasaari på finska</w:t>
      </w:r>
      <w:r w:rsidRPr="000A7CE3">
        <w:rPr>
          <w:rFonts w:cs="Arial"/>
        </w:rPr>
        <w:t>?</w:t>
      </w:r>
    </w:p>
    <w:p w:rsidR="00B44EC6" w:rsidRPr="00C823D8" w:rsidRDefault="00B44EC6" w:rsidP="00C061F0">
      <w:pPr>
        <w:pStyle w:val="NoSpacing"/>
        <w:ind w:left="2608"/>
        <w:rPr>
          <w:i/>
        </w:rPr>
      </w:pPr>
      <w:r w:rsidRPr="000A7CE3">
        <w:rPr>
          <w:b/>
        </w:rPr>
        <w:br/>
      </w:r>
      <w:r w:rsidRPr="00C823D8">
        <w:rPr>
          <w:b/>
        </w:rPr>
        <w:t>8.10</w:t>
      </w:r>
      <w:r>
        <w:rPr>
          <w:b/>
        </w:rPr>
        <w:t>.</w:t>
      </w:r>
      <w:r>
        <w:t xml:space="preserve"> </w:t>
      </w:r>
      <w:r w:rsidRPr="00C823D8">
        <w:t xml:space="preserve">Eija Koivuranta: </w:t>
      </w:r>
      <w:r w:rsidRPr="00C823D8">
        <w:rPr>
          <w:i/>
        </w:rPr>
        <w:t>Ikäihmisten oikeus palveluihin ja uusi</w:t>
      </w:r>
    </w:p>
    <w:p w:rsidR="00B44EC6" w:rsidRDefault="00B44EC6" w:rsidP="00C061F0">
      <w:pPr>
        <w:pStyle w:val="NoSpacing"/>
        <w:ind w:left="2608"/>
        <w:rPr>
          <w:rFonts w:cs="Arial"/>
          <w:i/>
        </w:rPr>
      </w:pPr>
      <w:r w:rsidRPr="00C823D8">
        <w:rPr>
          <w:i/>
        </w:rPr>
        <w:t>vanhuspalvelulaki</w:t>
      </w:r>
      <w:r>
        <w:rPr>
          <w:i/>
        </w:rPr>
        <w:br/>
      </w:r>
      <w:r>
        <w:rPr>
          <w:i/>
        </w:rPr>
        <w:br/>
      </w:r>
      <w:r w:rsidRPr="00C061F0">
        <w:rPr>
          <w:rFonts w:cs="Arial"/>
          <w:b/>
        </w:rPr>
        <w:t>15.10</w:t>
      </w:r>
      <w:r>
        <w:rPr>
          <w:rFonts w:cs="Arial"/>
          <w:b/>
        </w:rPr>
        <w:t>.</w:t>
      </w:r>
      <w:r w:rsidRPr="00C061F0">
        <w:rPr>
          <w:rFonts w:cs="Arial"/>
          <w:b/>
        </w:rPr>
        <w:t xml:space="preserve"> </w:t>
      </w:r>
      <w:r w:rsidRPr="00C061F0">
        <w:rPr>
          <w:rFonts w:cs="Arial"/>
        </w:rPr>
        <w:t xml:space="preserve">Fredrik Panelius: </w:t>
      </w:r>
      <w:r w:rsidRPr="00C061F0">
        <w:rPr>
          <w:rFonts w:cs="Arial"/>
          <w:i/>
        </w:rPr>
        <w:t>Orientaliska mattor</w:t>
      </w:r>
      <w:r>
        <w:rPr>
          <w:rFonts w:cs="Arial"/>
          <w:i/>
        </w:rPr>
        <w:br/>
      </w:r>
      <w:r>
        <w:rPr>
          <w:rFonts w:cs="Arial"/>
          <w:i/>
        </w:rPr>
        <w:br/>
      </w:r>
      <w:r w:rsidRPr="00C061F0">
        <w:rPr>
          <w:rFonts w:cs="Arial"/>
          <w:b/>
        </w:rPr>
        <w:t>22.10</w:t>
      </w:r>
      <w:r>
        <w:rPr>
          <w:rFonts w:cs="Arial"/>
          <w:b/>
        </w:rPr>
        <w:t>.</w:t>
      </w:r>
      <w:r w:rsidRPr="00C061F0">
        <w:rPr>
          <w:rFonts w:cs="Arial"/>
          <w:b/>
        </w:rPr>
        <w:t xml:space="preserve"> </w:t>
      </w:r>
      <w:r w:rsidRPr="00C061F0">
        <w:rPr>
          <w:rFonts w:cs="Arial"/>
        </w:rPr>
        <w:t xml:space="preserve">Pentti Paavolainen: </w:t>
      </w:r>
      <w:r w:rsidRPr="00C061F0">
        <w:rPr>
          <w:rFonts w:cs="Arial"/>
          <w:i/>
        </w:rPr>
        <w:t>Viipurin teatterielämää</w:t>
      </w:r>
    </w:p>
    <w:p w:rsidR="00B44EC6" w:rsidRPr="00C061F0" w:rsidRDefault="00B44EC6" w:rsidP="00C061F0">
      <w:pPr>
        <w:pStyle w:val="NoSpacing"/>
        <w:ind w:left="2608"/>
        <w:rPr>
          <w:rFonts w:cs="Arial"/>
          <w:i/>
        </w:rPr>
      </w:pPr>
    </w:p>
    <w:p w:rsidR="00B44EC6" w:rsidRPr="0040400A" w:rsidRDefault="00B44EC6" w:rsidP="000A7CE3">
      <w:pPr>
        <w:ind w:left="1304" w:firstLine="1304"/>
        <w:rPr>
          <w:rFonts w:cs="Arial"/>
          <w:i/>
          <w:lang w:val="sv-FI"/>
        </w:rPr>
      </w:pPr>
      <w:r w:rsidRPr="0040400A">
        <w:rPr>
          <w:rFonts w:cs="Arial"/>
          <w:b/>
          <w:lang w:val="sv-FI"/>
        </w:rPr>
        <w:t xml:space="preserve">29.10. </w:t>
      </w:r>
      <w:r w:rsidRPr="0040400A">
        <w:rPr>
          <w:rFonts w:cs="Arial"/>
          <w:lang w:val="sv-FI"/>
        </w:rPr>
        <w:t xml:space="preserve">Sabira Ståhlberg: </w:t>
      </w:r>
      <w:r w:rsidRPr="0040400A">
        <w:rPr>
          <w:rFonts w:cs="Arial"/>
          <w:i/>
          <w:lang w:val="sv-FI"/>
        </w:rPr>
        <w:t>Den rastlöse entreprenören K.E. Ståhlberg</w:t>
      </w:r>
    </w:p>
    <w:p w:rsidR="00B44EC6" w:rsidRPr="00C823D8" w:rsidRDefault="00B44EC6" w:rsidP="000A7CE3">
      <w:pPr>
        <w:ind w:left="1304" w:firstLine="1304"/>
      </w:pPr>
      <w:r w:rsidRPr="000A7CE3">
        <w:rPr>
          <w:b/>
        </w:rPr>
        <w:t>5.11</w:t>
      </w:r>
      <w:r>
        <w:rPr>
          <w:b/>
        </w:rPr>
        <w:t xml:space="preserve">. </w:t>
      </w:r>
      <w:r w:rsidRPr="000A7CE3">
        <w:rPr>
          <w:b/>
        </w:rPr>
        <w:t xml:space="preserve">Kello 18.00. HUOM! </w:t>
      </w:r>
      <w:r w:rsidRPr="000A7CE3">
        <w:t xml:space="preserve">Tutustumme Lauri Ja Lasse Reitzin museon taide- ja </w:t>
      </w:r>
      <w:r>
        <w:tab/>
      </w:r>
      <w:r w:rsidRPr="000A7CE3">
        <w:t xml:space="preserve">antiikkiesinekokoelmiin, os. Apollonkatu 23 B 64. Enintään 30 osanottajaa. </w:t>
      </w:r>
      <w:r>
        <w:tab/>
      </w:r>
      <w:r w:rsidRPr="000A7CE3">
        <w:t xml:space="preserve">Opastus sekä suomeksi että ruotsiksi. Ennakkoilmoittautuminen. </w:t>
      </w:r>
    </w:p>
    <w:p w:rsidR="00B44EC6" w:rsidRPr="00C823D8" w:rsidRDefault="00B44EC6" w:rsidP="00C061F0">
      <w:pPr>
        <w:pStyle w:val="NoSpacing"/>
        <w:ind w:left="1304" w:firstLine="1304"/>
        <w:rPr>
          <w:i/>
        </w:rPr>
      </w:pPr>
      <w:r w:rsidRPr="00C823D8">
        <w:rPr>
          <w:b/>
        </w:rPr>
        <w:t>12.11</w:t>
      </w:r>
      <w:r>
        <w:rPr>
          <w:b/>
        </w:rPr>
        <w:t xml:space="preserve">. </w:t>
      </w:r>
      <w:r w:rsidRPr="00C823D8">
        <w:t xml:space="preserve">Leena Kahlas-Tarkka: </w:t>
      </w:r>
      <w:r w:rsidRPr="00C823D8">
        <w:rPr>
          <w:i/>
        </w:rPr>
        <w:t>Mistä tunnisti noidan? Salemin</w:t>
      </w:r>
    </w:p>
    <w:p w:rsidR="00B44EC6" w:rsidRPr="00C823D8" w:rsidRDefault="00B44EC6" w:rsidP="00C061F0">
      <w:pPr>
        <w:pStyle w:val="NoSpacing"/>
        <w:ind w:left="1304" w:firstLine="1304"/>
        <w:rPr>
          <w:i/>
        </w:rPr>
      </w:pPr>
      <w:r w:rsidRPr="00C823D8">
        <w:rPr>
          <w:i/>
        </w:rPr>
        <w:t>noitaoikeudenkäyntien kertomaa vuodelta 1692.</w:t>
      </w:r>
    </w:p>
    <w:p w:rsidR="00B44EC6" w:rsidRPr="00C823D8" w:rsidRDefault="00B44EC6" w:rsidP="00C061F0">
      <w:pPr>
        <w:pStyle w:val="NoSpacing"/>
        <w:rPr>
          <w:i/>
        </w:rPr>
      </w:pPr>
    </w:p>
    <w:p w:rsidR="00B44EC6" w:rsidRPr="0040400A" w:rsidRDefault="00B44EC6" w:rsidP="00C061F0">
      <w:pPr>
        <w:ind w:left="1304" w:firstLine="1304"/>
        <w:rPr>
          <w:rFonts w:cs="Arial"/>
          <w:i/>
          <w:lang w:val="sv-FI"/>
        </w:rPr>
      </w:pPr>
      <w:r w:rsidRPr="0040400A">
        <w:rPr>
          <w:rFonts w:cs="Arial"/>
          <w:b/>
          <w:lang w:val="sv-FI"/>
        </w:rPr>
        <w:t xml:space="preserve">19.11. </w:t>
      </w:r>
      <w:r w:rsidRPr="0040400A">
        <w:rPr>
          <w:rFonts w:cs="Arial"/>
          <w:lang w:val="sv-FI"/>
        </w:rPr>
        <w:t xml:space="preserve">Christel Lamberg-Allardt: </w:t>
      </w:r>
      <w:r w:rsidRPr="0040400A">
        <w:rPr>
          <w:rFonts w:cs="Arial"/>
          <w:i/>
          <w:lang w:val="sv-FI"/>
        </w:rPr>
        <w:t>Till vad behövs D-vitamin?</w:t>
      </w:r>
    </w:p>
    <w:p w:rsidR="00B44EC6" w:rsidRPr="00C823D8" w:rsidRDefault="00B44EC6" w:rsidP="00C061F0">
      <w:pPr>
        <w:pStyle w:val="NoSpacing"/>
        <w:ind w:left="1304" w:firstLine="1304"/>
        <w:rPr>
          <w:i/>
        </w:rPr>
      </w:pPr>
      <w:r w:rsidRPr="00C823D8">
        <w:rPr>
          <w:b/>
        </w:rPr>
        <w:t>26.11</w:t>
      </w:r>
      <w:r>
        <w:rPr>
          <w:b/>
        </w:rPr>
        <w:t>.</w:t>
      </w:r>
      <w:r w:rsidRPr="00C823D8">
        <w:rPr>
          <w:b/>
        </w:rPr>
        <w:t xml:space="preserve"> </w:t>
      </w:r>
      <w:r w:rsidRPr="00C823D8">
        <w:t xml:space="preserve">Kari-Paavo Kokki: </w:t>
      </w:r>
      <w:r w:rsidRPr="00C823D8">
        <w:rPr>
          <w:i/>
        </w:rPr>
        <w:t>Saleista ja keittiöistä, keramiikan</w:t>
      </w:r>
    </w:p>
    <w:p w:rsidR="00B44EC6" w:rsidRPr="0040400A" w:rsidRDefault="00B44EC6" w:rsidP="00C061F0">
      <w:pPr>
        <w:pStyle w:val="NoSpacing"/>
        <w:ind w:left="1304" w:firstLine="1304"/>
        <w:rPr>
          <w:i/>
        </w:rPr>
      </w:pPr>
      <w:r w:rsidRPr="0040400A">
        <w:rPr>
          <w:i/>
        </w:rPr>
        <w:t>ja posliinin historiaa</w:t>
      </w:r>
    </w:p>
    <w:p w:rsidR="00B44EC6" w:rsidRPr="0040400A" w:rsidRDefault="00B44EC6" w:rsidP="00C061F0">
      <w:pPr>
        <w:pStyle w:val="NoSpacing"/>
        <w:rPr>
          <w:i/>
        </w:rPr>
      </w:pPr>
    </w:p>
    <w:p w:rsidR="00B44EC6" w:rsidRPr="0040400A" w:rsidRDefault="00B44EC6" w:rsidP="00C061F0">
      <w:pPr>
        <w:ind w:left="1304" w:firstLine="1304"/>
        <w:rPr>
          <w:rFonts w:cs="Arial"/>
          <w:i/>
          <w:lang w:val="sv-FI"/>
        </w:rPr>
      </w:pPr>
      <w:r w:rsidRPr="0040400A">
        <w:rPr>
          <w:rFonts w:cs="Arial"/>
          <w:b/>
          <w:lang w:val="sv-FI"/>
        </w:rPr>
        <w:t xml:space="preserve">3.12. </w:t>
      </w:r>
      <w:r w:rsidRPr="0040400A">
        <w:rPr>
          <w:rFonts w:cs="Arial"/>
          <w:lang w:val="sv-FI"/>
        </w:rPr>
        <w:t xml:space="preserve">Anne Bergman: </w:t>
      </w:r>
      <w:r w:rsidRPr="0040400A">
        <w:rPr>
          <w:rFonts w:cs="Arial"/>
          <w:i/>
          <w:lang w:val="sv-FI"/>
        </w:rPr>
        <w:t>Julen - några tidsbilder</w:t>
      </w:r>
    </w:p>
    <w:p w:rsidR="00B44EC6" w:rsidRPr="0040400A" w:rsidRDefault="00B44EC6" w:rsidP="00C061F0">
      <w:pPr>
        <w:ind w:left="1304" w:firstLine="1304"/>
        <w:rPr>
          <w:rFonts w:cs="Arial"/>
          <w:lang w:val="sv-FI"/>
        </w:rPr>
      </w:pPr>
      <w:r w:rsidRPr="0040400A">
        <w:rPr>
          <w:rFonts w:cs="Arial"/>
          <w:b/>
          <w:lang w:val="sv-FI"/>
        </w:rPr>
        <w:t>10.12</w:t>
      </w:r>
      <w:r>
        <w:rPr>
          <w:rFonts w:cs="Arial"/>
          <w:b/>
          <w:lang w:val="sv-FI"/>
        </w:rPr>
        <w:t>.</w:t>
      </w:r>
      <w:r w:rsidRPr="0040400A">
        <w:rPr>
          <w:rFonts w:cs="Arial"/>
          <w:b/>
          <w:lang w:val="sv-FI"/>
        </w:rPr>
        <w:t xml:space="preserve"> </w:t>
      </w:r>
      <w:r>
        <w:rPr>
          <w:rFonts w:cs="Arial"/>
          <w:lang w:val="sv-FI"/>
        </w:rPr>
        <w:t>Joulujuhla</w:t>
      </w:r>
      <w:r w:rsidRPr="0040400A">
        <w:rPr>
          <w:rFonts w:cs="Arial"/>
          <w:lang w:val="sv-FI"/>
        </w:rPr>
        <w:t xml:space="preserve">. </w:t>
      </w:r>
      <w:r w:rsidRPr="000A7CE3">
        <w:t>Ennakkoilmoittautuminen</w:t>
      </w:r>
      <w:r w:rsidRPr="0040400A">
        <w:rPr>
          <w:rFonts w:cs="Arial"/>
          <w:lang w:val="sv-FI"/>
        </w:rPr>
        <w:t>.</w:t>
      </w:r>
    </w:p>
    <w:p w:rsidR="00B44EC6" w:rsidRPr="00C823D8" w:rsidRDefault="00B44EC6" w:rsidP="00C061F0">
      <w:pPr>
        <w:ind w:left="1304" w:firstLine="1304"/>
        <w:rPr>
          <w:rFonts w:cs="Arial"/>
          <w:lang w:val="sv-SE"/>
        </w:rPr>
      </w:pPr>
      <w:r w:rsidRPr="0040400A">
        <w:rPr>
          <w:rFonts w:cs="Arial"/>
          <w:lang w:val="sv-FI"/>
        </w:rPr>
        <w:t>______________________</w:t>
      </w:r>
      <w:r w:rsidRPr="00C823D8">
        <w:rPr>
          <w:rFonts w:cs="Arial"/>
          <w:lang w:val="sv-SE"/>
        </w:rPr>
        <w:t>______________________________</w:t>
      </w:r>
    </w:p>
    <w:p w:rsidR="00B44EC6" w:rsidRPr="0040400A" w:rsidRDefault="00B44EC6" w:rsidP="00C061F0">
      <w:pPr>
        <w:ind w:left="1304" w:firstLine="1304"/>
        <w:rPr>
          <w:rFonts w:cs="Arial"/>
        </w:rPr>
      </w:pPr>
      <w:r w:rsidRPr="0040400A">
        <w:rPr>
          <w:rFonts w:cs="Arial"/>
        </w:rPr>
        <w:t>Klubin jäsenet voivat ottaa mukaansa vieraan.</w:t>
      </w:r>
    </w:p>
    <w:p w:rsidR="00B44EC6" w:rsidRPr="0040400A" w:rsidRDefault="00B44EC6" w:rsidP="00C061F0">
      <w:pPr>
        <w:ind w:left="1304" w:firstLine="1304"/>
        <w:rPr>
          <w:rFonts w:cs="Arial"/>
        </w:rPr>
      </w:pPr>
      <w:r w:rsidRPr="0040400A">
        <w:rPr>
          <w:rFonts w:cs="Arial"/>
        </w:rPr>
        <w:t>Ohjelmat alkavat 19.00, paitsi museokäynti kello 18.00.</w:t>
      </w:r>
    </w:p>
    <w:p w:rsidR="00B44EC6" w:rsidRPr="00C823D8" w:rsidRDefault="00B44EC6" w:rsidP="00C061F0">
      <w:pPr>
        <w:ind w:left="1304" w:firstLine="1304"/>
        <w:rPr>
          <w:rFonts w:cs="Arial"/>
          <w:lang w:val="sv-SE"/>
        </w:rPr>
      </w:pPr>
      <w:r w:rsidRPr="00C823D8">
        <w:rPr>
          <w:rFonts w:cs="Arial"/>
          <w:lang w:val="sv-SE"/>
        </w:rPr>
        <w:t>____________________________________________________</w:t>
      </w:r>
    </w:p>
    <w:p w:rsidR="00B44EC6" w:rsidRPr="0040400A" w:rsidRDefault="00B44EC6" w:rsidP="00C061F0">
      <w:pPr>
        <w:ind w:left="1304" w:firstLine="1304"/>
        <w:rPr>
          <w:rFonts w:cs="Arial"/>
        </w:rPr>
      </w:pPr>
      <w:r w:rsidRPr="0040400A">
        <w:rPr>
          <w:rFonts w:cs="Arial"/>
        </w:rPr>
        <w:t>Osoite: Rauhankatu 7 E</w:t>
      </w:r>
    </w:p>
    <w:p w:rsidR="00B44EC6" w:rsidRPr="0040400A" w:rsidRDefault="00B44EC6" w:rsidP="00C061F0">
      <w:pPr>
        <w:ind w:left="1304" w:firstLine="1304"/>
        <w:rPr>
          <w:rFonts w:cs="Arial"/>
        </w:rPr>
      </w:pPr>
      <w:r w:rsidRPr="0040400A">
        <w:rPr>
          <w:rFonts w:cs="Arial"/>
        </w:rPr>
        <w:t>Sähköpostios</w:t>
      </w:r>
      <w:r>
        <w:rPr>
          <w:rFonts w:cs="Arial"/>
        </w:rPr>
        <w:t>o</w:t>
      </w:r>
      <w:r w:rsidRPr="0040400A">
        <w:rPr>
          <w:rFonts w:cs="Arial"/>
        </w:rPr>
        <w:t xml:space="preserve">ite: </w:t>
      </w:r>
      <w:hyperlink r:id="rId4" w:history="1">
        <w:r w:rsidRPr="0040400A">
          <w:rPr>
            <w:rStyle w:val="Hyperlink"/>
            <w:rFonts w:cs="Arial"/>
          </w:rPr>
          <w:t>h.lyceum@gmail.com</w:t>
        </w:r>
      </w:hyperlink>
    </w:p>
    <w:p w:rsidR="00B44EC6" w:rsidRPr="0040400A" w:rsidRDefault="00B44EC6" w:rsidP="00C061F0">
      <w:pPr>
        <w:ind w:left="1304" w:firstLine="1304"/>
        <w:rPr>
          <w:rFonts w:cs="Arial"/>
        </w:rPr>
      </w:pPr>
      <w:r w:rsidRPr="0040400A">
        <w:rPr>
          <w:rFonts w:cs="Arial"/>
        </w:rPr>
        <w:t>Puhelinpäivysty</w:t>
      </w:r>
      <w:r>
        <w:rPr>
          <w:rFonts w:cs="Arial"/>
        </w:rPr>
        <w:t>s</w:t>
      </w:r>
      <w:r w:rsidRPr="0040400A">
        <w:rPr>
          <w:rFonts w:cs="Arial"/>
        </w:rPr>
        <w:t xml:space="preserve">: to 11-13, </w:t>
      </w:r>
      <w:r>
        <w:rPr>
          <w:rFonts w:cs="Arial"/>
        </w:rPr>
        <w:t>p</w:t>
      </w:r>
      <w:r w:rsidRPr="0040400A">
        <w:rPr>
          <w:rFonts w:cs="Arial"/>
        </w:rPr>
        <w:t xml:space="preserve">. </w:t>
      </w:r>
      <w:r w:rsidRPr="00C823D8">
        <w:rPr>
          <w:rFonts w:cs="Arial"/>
        </w:rPr>
        <w:t>1357281</w:t>
      </w:r>
    </w:p>
    <w:sectPr w:rsidR="00B44EC6" w:rsidRPr="0040400A" w:rsidSect="00132A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3032"/>
    <w:rsid w:val="00013154"/>
    <w:rsid w:val="00014E0A"/>
    <w:rsid w:val="00014E56"/>
    <w:rsid w:val="00050DB0"/>
    <w:rsid w:val="00052EF3"/>
    <w:rsid w:val="00060C17"/>
    <w:rsid w:val="000678DD"/>
    <w:rsid w:val="00070C2C"/>
    <w:rsid w:val="00072234"/>
    <w:rsid w:val="0009126C"/>
    <w:rsid w:val="000A2F06"/>
    <w:rsid w:val="000A7CE3"/>
    <w:rsid w:val="000D595B"/>
    <w:rsid w:val="000F543E"/>
    <w:rsid w:val="001107BC"/>
    <w:rsid w:val="001274A2"/>
    <w:rsid w:val="00132A17"/>
    <w:rsid w:val="00132EA8"/>
    <w:rsid w:val="00150153"/>
    <w:rsid w:val="00165B87"/>
    <w:rsid w:val="00194CBB"/>
    <w:rsid w:val="00195210"/>
    <w:rsid w:val="001A0E0D"/>
    <w:rsid w:val="001A1132"/>
    <w:rsid w:val="001A1B0A"/>
    <w:rsid w:val="001B0FFD"/>
    <w:rsid w:val="001C5A01"/>
    <w:rsid w:val="001D73E3"/>
    <w:rsid w:val="001E2114"/>
    <w:rsid w:val="00200169"/>
    <w:rsid w:val="00213E5D"/>
    <w:rsid w:val="002332C7"/>
    <w:rsid w:val="00262546"/>
    <w:rsid w:val="002844EF"/>
    <w:rsid w:val="002861AC"/>
    <w:rsid w:val="002A1EF4"/>
    <w:rsid w:val="002B5E60"/>
    <w:rsid w:val="002C227C"/>
    <w:rsid w:val="002E2D1D"/>
    <w:rsid w:val="002E4155"/>
    <w:rsid w:val="002F11C1"/>
    <w:rsid w:val="002F1740"/>
    <w:rsid w:val="00327E5F"/>
    <w:rsid w:val="00337B03"/>
    <w:rsid w:val="00341AA1"/>
    <w:rsid w:val="00356F70"/>
    <w:rsid w:val="0037474C"/>
    <w:rsid w:val="0038505A"/>
    <w:rsid w:val="003872B3"/>
    <w:rsid w:val="00391016"/>
    <w:rsid w:val="003940CF"/>
    <w:rsid w:val="003A04FE"/>
    <w:rsid w:val="003A27DB"/>
    <w:rsid w:val="003A5356"/>
    <w:rsid w:val="003B5C7F"/>
    <w:rsid w:val="003D385A"/>
    <w:rsid w:val="003D4493"/>
    <w:rsid w:val="003D4497"/>
    <w:rsid w:val="003E7689"/>
    <w:rsid w:val="003F4C34"/>
    <w:rsid w:val="0040295B"/>
    <w:rsid w:val="0040400A"/>
    <w:rsid w:val="00404753"/>
    <w:rsid w:val="004115E9"/>
    <w:rsid w:val="00414EEC"/>
    <w:rsid w:val="00430B1E"/>
    <w:rsid w:val="004538DB"/>
    <w:rsid w:val="00476C6C"/>
    <w:rsid w:val="004859E0"/>
    <w:rsid w:val="00496ED2"/>
    <w:rsid w:val="004A41FE"/>
    <w:rsid w:val="004A4849"/>
    <w:rsid w:val="004A7B13"/>
    <w:rsid w:val="004B2322"/>
    <w:rsid w:val="004B73FE"/>
    <w:rsid w:val="004C00C7"/>
    <w:rsid w:val="004C118A"/>
    <w:rsid w:val="004D7AA0"/>
    <w:rsid w:val="0050072E"/>
    <w:rsid w:val="00526588"/>
    <w:rsid w:val="0054223A"/>
    <w:rsid w:val="00542D8A"/>
    <w:rsid w:val="00544D6D"/>
    <w:rsid w:val="00573D17"/>
    <w:rsid w:val="00592A57"/>
    <w:rsid w:val="005A23F4"/>
    <w:rsid w:val="005A7071"/>
    <w:rsid w:val="005B461C"/>
    <w:rsid w:val="005F2EDC"/>
    <w:rsid w:val="0061233B"/>
    <w:rsid w:val="006304ED"/>
    <w:rsid w:val="006559F2"/>
    <w:rsid w:val="00670CEA"/>
    <w:rsid w:val="00683A5A"/>
    <w:rsid w:val="00687916"/>
    <w:rsid w:val="00695A9F"/>
    <w:rsid w:val="00697D87"/>
    <w:rsid w:val="006A0A2D"/>
    <w:rsid w:val="006B173D"/>
    <w:rsid w:val="006C1B0B"/>
    <w:rsid w:val="006C5AD8"/>
    <w:rsid w:val="006D2B80"/>
    <w:rsid w:val="006D346A"/>
    <w:rsid w:val="006D4A93"/>
    <w:rsid w:val="006D75EC"/>
    <w:rsid w:val="006D7755"/>
    <w:rsid w:val="006E4C9F"/>
    <w:rsid w:val="006F1165"/>
    <w:rsid w:val="007136CD"/>
    <w:rsid w:val="00721475"/>
    <w:rsid w:val="00752A27"/>
    <w:rsid w:val="00765580"/>
    <w:rsid w:val="00783032"/>
    <w:rsid w:val="00786C07"/>
    <w:rsid w:val="007905F0"/>
    <w:rsid w:val="007A59E4"/>
    <w:rsid w:val="007B32DA"/>
    <w:rsid w:val="007B3564"/>
    <w:rsid w:val="007B37BE"/>
    <w:rsid w:val="007F7845"/>
    <w:rsid w:val="008041E2"/>
    <w:rsid w:val="0080453A"/>
    <w:rsid w:val="008066EE"/>
    <w:rsid w:val="008345E6"/>
    <w:rsid w:val="00844923"/>
    <w:rsid w:val="00854A54"/>
    <w:rsid w:val="008552D2"/>
    <w:rsid w:val="00856988"/>
    <w:rsid w:val="00872A49"/>
    <w:rsid w:val="00874C20"/>
    <w:rsid w:val="00876889"/>
    <w:rsid w:val="0088245C"/>
    <w:rsid w:val="00895C13"/>
    <w:rsid w:val="008A2985"/>
    <w:rsid w:val="008C1C68"/>
    <w:rsid w:val="008E3EC8"/>
    <w:rsid w:val="008E6C77"/>
    <w:rsid w:val="0091267C"/>
    <w:rsid w:val="0091683E"/>
    <w:rsid w:val="009446C8"/>
    <w:rsid w:val="00970355"/>
    <w:rsid w:val="00976322"/>
    <w:rsid w:val="009779C6"/>
    <w:rsid w:val="009C0024"/>
    <w:rsid w:val="009C726B"/>
    <w:rsid w:val="009D11BE"/>
    <w:rsid w:val="009D6583"/>
    <w:rsid w:val="00A0300B"/>
    <w:rsid w:val="00A07E94"/>
    <w:rsid w:val="00A15578"/>
    <w:rsid w:val="00A1769C"/>
    <w:rsid w:val="00A214D0"/>
    <w:rsid w:val="00A24E68"/>
    <w:rsid w:val="00A2687B"/>
    <w:rsid w:val="00A4254B"/>
    <w:rsid w:val="00A53992"/>
    <w:rsid w:val="00A63849"/>
    <w:rsid w:val="00A652DC"/>
    <w:rsid w:val="00A809D4"/>
    <w:rsid w:val="00A954A5"/>
    <w:rsid w:val="00AA0348"/>
    <w:rsid w:val="00AB5712"/>
    <w:rsid w:val="00AC0E14"/>
    <w:rsid w:val="00AD7B34"/>
    <w:rsid w:val="00AE1CD5"/>
    <w:rsid w:val="00AE6707"/>
    <w:rsid w:val="00AF4D69"/>
    <w:rsid w:val="00B13E2E"/>
    <w:rsid w:val="00B32C9B"/>
    <w:rsid w:val="00B44EC6"/>
    <w:rsid w:val="00B44F87"/>
    <w:rsid w:val="00B72BD8"/>
    <w:rsid w:val="00B75D50"/>
    <w:rsid w:val="00B77596"/>
    <w:rsid w:val="00B85D24"/>
    <w:rsid w:val="00B978B2"/>
    <w:rsid w:val="00BC40E8"/>
    <w:rsid w:val="00BE5808"/>
    <w:rsid w:val="00BF7079"/>
    <w:rsid w:val="00C061F0"/>
    <w:rsid w:val="00C10F2F"/>
    <w:rsid w:val="00C27E83"/>
    <w:rsid w:val="00C309AB"/>
    <w:rsid w:val="00C3791F"/>
    <w:rsid w:val="00C450E4"/>
    <w:rsid w:val="00C505D1"/>
    <w:rsid w:val="00C64130"/>
    <w:rsid w:val="00C823D8"/>
    <w:rsid w:val="00C833CA"/>
    <w:rsid w:val="00CA7CC7"/>
    <w:rsid w:val="00CC17EC"/>
    <w:rsid w:val="00CC2280"/>
    <w:rsid w:val="00CC4D1C"/>
    <w:rsid w:val="00CF65C3"/>
    <w:rsid w:val="00D0537A"/>
    <w:rsid w:val="00D31C2E"/>
    <w:rsid w:val="00D65437"/>
    <w:rsid w:val="00D667A5"/>
    <w:rsid w:val="00D71AE2"/>
    <w:rsid w:val="00DB36E5"/>
    <w:rsid w:val="00DC485F"/>
    <w:rsid w:val="00DD26A9"/>
    <w:rsid w:val="00DD5286"/>
    <w:rsid w:val="00E24E3D"/>
    <w:rsid w:val="00E41555"/>
    <w:rsid w:val="00E57EF3"/>
    <w:rsid w:val="00E86CEE"/>
    <w:rsid w:val="00E97848"/>
    <w:rsid w:val="00EA3241"/>
    <w:rsid w:val="00EB35CE"/>
    <w:rsid w:val="00EB6E71"/>
    <w:rsid w:val="00EC048B"/>
    <w:rsid w:val="00ED201D"/>
    <w:rsid w:val="00ED28B2"/>
    <w:rsid w:val="00EE36F7"/>
    <w:rsid w:val="00EF6D88"/>
    <w:rsid w:val="00F01461"/>
    <w:rsid w:val="00F1585D"/>
    <w:rsid w:val="00F32F2A"/>
    <w:rsid w:val="00F35DCB"/>
    <w:rsid w:val="00F629BB"/>
    <w:rsid w:val="00F823AB"/>
    <w:rsid w:val="00F94F73"/>
    <w:rsid w:val="00F95293"/>
    <w:rsid w:val="00F9587D"/>
    <w:rsid w:val="00F972B9"/>
    <w:rsid w:val="00FA719F"/>
    <w:rsid w:val="00FB683D"/>
    <w:rsid w:val="00FC5DCE"/>
    <w:rsid w:val="00FC71FC"/>
    <w:rsid w:val="00FD267F"/>
    <w:rsid w:val="00FD5F71"/>
    <w:rsid w:val="00FF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17"/>
    <w:pPr>
      <w:spacing w:after="20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32F2A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476C6C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.lyceu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193</Words>
  <Characters>1567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Helsingfors Lyceumklubb</dc:title>
  <dc:subject/>
  <dc:creator>Seija</dc:creator>
  <cp:keywords/>
  <dc:description/>
  <cp:lastModifiedBy>Erik</cp:lastModifiedBy>
  <cp:revision>4</cp:revision>
  <cp:lastPrinted>2013-08-27T12:22:00Z</cp:lastPrinted>
  <dcterms:created xsi:type="dcterms:W3CDTF">2013-11-20T11:18:00Z</dcterms:created>
  <dcterms:modified xsi:type="dcterms:W3CDTF">2013-11-20T11:36:00Z</dcterms:modified>
</cp:coreProperties>
</file>