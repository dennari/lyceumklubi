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91" w:rsidRDefault="004A1791" w:rsidP="001E344F">
      <w:pPr>
        <w:suppressAutoHyphens/>
        <w:spacing w:after="0" w:line="240" w:lineRule="auto"/>
        <w:rPr>
          <w:b/>
          <w:sz w:val="32"/>
          <w:szCs w:val="32"/>
        </w:rPr>
      </w:pPr>
      <w:bookmarkStart w:id="0" w:name="_GoBack"/>
      <w:bookmarkEnd w:id="0"/>
      <w:r>
        <w:rPr>
          <w:b/>
          <w:sz w:val="32"/>
          <w:szCs w:val="32"/>
        </w:rPr>
        <w:t>Tekstiä nettisivullemme, suomenkielinen osuus</w:t>
      </w:r>
    </w:p>
    <w:p w:rsidR="004A1791" w:rsidRDefault="004A1791" w:rsidP="001E344F">
      <w:pPr>
        <w:suppressAutoHyphens/>
        <w:spacing w:after="0" w:line="240" w:lineRule="auto"/>
        <w:rPr>
          <w:b/>
          <w:sz w:val="32"/>
          <w:szCs w:val="32"/>
        </w:rPr>
      </w:pPr>
      <w:r>
        <w:rPr>
          <w:b/>
          <w:sz w:val="32"/>
          <w:szCs w:val="32"/>
        </w:rPr>
        <w:t>(20.11.2013, Eva Werner)</w:t>
      </w:r>
    </w:p>
    <w:p w:rsidR="004A1791" w:rsidRDefault="004A1791" w:rsidP="001E344F">
      <w:pPr>
        <w:suppressAutoHyphens/>
        <w:spacing w:after="0" w:line="240" w:lineRule="auto"/>
        <w:rPr>
          <w:b/>
          <w:sz w:val="32"/>
          <w:szCs w:val="32"/>
        </w:rPr>
      </w:pPr>
    </w:p>
    <w:p w:rsidR="004A1791" w:rsidRDefault="004A1791" w:rsidP="001E344F">
      <w:pPr>
        <w:suppressAutoHyphens/>
        <w:spacing w:after="0" w:line="240" w:lineRule="auto"/>
        <w:rPr>
          <w:b/>
          <w:sz w:val="32"/>
          <w:szCs w:val="32"/>
        </w:rPr>
      </w:pPr>
      <w:r>
        <w:rPr>
          <w:b/>
          <w:sz w:val="32"/>
          <w:szCs w:val="32"/>
        </w:rPr>
        <w:t>Helsingin Lyceumklubi</w:t>
      </w:r>
    </w:p>
    <w:p w:rsidR="004A1791" w:rsidRDefault="004A1791" w:rsidP="001E344F">
      <w:pPr>
        <w:suppressAutoHyphens/>
        <w:spacing w:after="0" w:line="240" w:lineRule="auto"/>
        <w:rPr>
          <w:color w:val="FF0000"/>
        </w:rPr>
      </w:pPr>
    </w:p>
    <w:p w:rsidR="004A1791" w:rsidRDefault="004A1791" w:rsidP="001E344F">
      <w:pPr>
        <w:suppressAutoHyphens/>
        <w:spacing w:after="0" w:line="240" w:lineRule="auto"/>
      </w:pPr>
      <w:r>
        <w:t xml:space="preserve">Sivut koostuvat pääsivusta (Etusivu) ja kolmesta alasivusta. Alasivun otsikko ”Meistä” muutetaan otsikkoon ”Lyceumklubi”.  Muut alaotsikot ovat Toiminta ja Yhteystiedot.  Etusivun kuvan alla olevat kolme otsikkoa pitää olla samat kuin vasemmalla olevat alaotsikot. </w:t>
      </w:r>
    </w:p>
    <w:p w:rsidR="004A1791" w:rsidRDefault="004A1791" w:rsidP="001E344F">
      <w:pPr>
        <w:suppressAutoHyphens/>
        <w:spacing w:after="0" w:line="240" w:lineRule="auto"/>
      </w:pPr>
    </w:p>
    <w:p w:rsidR="004A1791" w:rsidRDefault="004A1791" w:rsidP="001E344F">
      <w:pPr>
        <w:suppressAutoHyphens/>
        <w:spacing w:after="0" w:line="240" w:lineRule="auto"/>
        <w:rPr>
          <w:color w:val="FF0000"/>
        </w:rPr>
      </w:pPr>
      <w:r>
        <w:t>+++++++++++++++++++</w:t>
      </w:r>
    </w:p>
    <w:p w:rsidR="004A1791" w:rsidRPr="004A7A66" w:rsidRDefault="004A1791" w:rsidP="001E344F">
      <w:pPr>
        <w:suppressAutoHyphens/>
        <w:spacing w:after="0" w:line="240" w:lineRule="auto"/>
        <w:rPr>
          <w:color w:val="FF0000"/>
        </w:rPr>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Etusivulle</w:t>
      </w:r>
      <w:r>
        <w:rPr>
          <w:color w:val="FF0000"/>
        </w:rPr>
        <w:t xml:space="preserve"> ”Lyceumklubi”-otsikon alle: </w:t>
      </w:r>
    </w:p>
    <w:p w:rsidR="004A1791" w:rsidRPr="004A7A66" w:rsidRDefault="004A1791" w:rsidP="001E344F">
      <w:pPr>
        <w:suppressAutoHyphens/>
        <w:spacing w:after="0" w:line="240" w:lineRule="auto"/>
      </w:pPr>
    </w:p>
    <w:p w:rsidR="004A1791" w:rsidRDefault="004A1791" w:rsidP="001E344F">
      <w:pPr>
        <w:suppressAutoHyphens/>
        <w:spacing w:after="0" w:line="240" w:lineRule="auto"/>
      </w:pPr>
      <w:r>
        <w:t xml:space="preserve">Helsingin Lyceumklubi on eri aloilla toimivien taiteista, tieteistä ja yhteiskunnallisista kysymyksistä kiinnostuneiden naisten vuonna 1932 perustama klubi, joka toimii viehättävässä huoneistossaan Helsingin Kruununhaassa. Klubi on kaksikielinen siten, että suomen- ja ruotsinkieliset esitelmät vuorottelevat.  Jäseniä on noin 120.  Lue lisää…   </w:t>
      </w:r>
      <w:r w:rsidRPr="00B37C25">
        <w:rPr>
          <w:color w:val="FF0000"/>
        </w:rPr>
        <w:t xml:space="preserve">(linkki sivulle Lyceumklubi) </w:t>
      </w:r>
    </w:p>
    <w:p w:rsidR="004A1791" w:rsidRPr="004A7A66" w:rsidRDefault="004A1791" w:rsidP="001E344F">
      <w:pPr>
        <w:suppressAutoHyphens/>
        <w:spacing w:after="0" w:line="240" w:lineRule="auto"/>
        <w:rPr>
          <w:color w:val="FF0000"/>
        </w:rPr>
      </w:pPr>
    </w:p>
    <w:p w:rsidR="004A1791" w:rsidRPr="004A7A66" w:rsidRDefault="004A1791" w:rsidP="001E344F">
      <w:pPr>
        <w:suppressAutoHyphens/>
        <w:spacing w:after="0" w:line="240" w:lineRule="auto"/>
        <w:rPr>
          <w:color w:val="FF0000"/>
        </w:rPr>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Etusivulle</w:t>
      </w:r>
      <w:r>
        <w:rPr>
          <w:color w:val="FF0000"/>
        </w:rPr>
        <w:t xml:space="preserve"> ”Toiminta”-otsikon alle: </w:t>
      </w:r>
    </w:p>
    <w:p w:rsidR="004A1791" w:rsidRPr="004A7A66" w:rsidRDefault="004A1791" w:rsidP="001E344F">
      <w:pPr>
        <w:suppressAutoHyphens/>
        <w:spacing w:after="0" w:line="240" w:lineRule="auto"/>
      </w:pPr>
    </w:p>
    <w:p w:rsidR="004A1791" w:rsidRDefault="004A1791" w:rsidP="001E344F">
      <w:pPr>
        <w:suppressAutoHyphens/>
        <w:spacing w:after="0" w:line="240" w:lineRule="auto"/>
      </w:pPr>
      <w:r>
        <w:t xml:space="preserve">Nykyään Helsingin Lyceumklubin toiminta keskittyy pääasiassa klubi-iltojen esitelmätilaisuuksiin, joita järjestetään vuosittain noin 25.   Lue lisää…   </w:t>
      </w:r>
      <w:r w:rsidRPr="00B37C25">
        <w:rPr>
          <w:color w:val="FF0000"/>
        </w:rPr>
        <w:t>(linkki sivulle Toiminta)</w:t>
      </w:r>
    </w:p>
    <w:p w:rsidR="004A1791" w:rsidRPr="004A7A66" w:rsidRDefault="004A1791" w:rsidP="001E344F">
      <w:pPr>
        <w:suppressAutoHyphens/>
        <w:spacing w:after="0" w:line="240" w:lineRule="auto"/>
        <w:rPr>
          <w:color w:val="FF0000"/>
        </w:rPr>
      </w:pPr>
    </w:p>
    <w:p w:rsidR="004A1791" w:rsidRPr="004A7A66" w:rsidRDefault="004A1791" w:rsidP="001E344F">
      <w:pPr>
        <w:suppressAutoHyphens/>
        <w:spacing w:after="0" w:line="240" w:lineRule="auto"/>
        <w:rPr>
          <w:color w:val="FF0000"/>
        </w:rPr>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Etusivulle</w:t>
      </w:r>
      <w:r>
        <w:rPr>
          <w:color w:val="FF0000"/>
        </w:rPr>
        <w:t xml:space="preserve"> </w:t>
      </w:r>
      <w:r w:rsidRPr="004A7A66">
        <w:rPr>
          <w:color w:val="FF0000"/>
        </w:rPr>
        <w:t>”Yhteystiedot”</w:t>
      </w:r>
      <w:r>
        <w:rPr>
          <w:color w:val="FF0000"/>
        </w:rPr>
        <w:t xml:space="preserve">-otsikon alle: </w:t>
      </w:r>
    </w:p>
    <w:p w:rsidR="004A1791" w:rsidRPr="004A7A66" w:rsidRDefault="004A1791" w:rsidP="001E344F">
      <w:pPr>
        <w:suppressAutoHyphens/>
        <w:spacing w:after="0" w:line="240" w:lineRule="auto"/>
      </w:pPr>
    </w:p>
    <w:p w:rsidR="004A1791" w:rsidRPr="00CD68EA" w:rsidRDefault="004A1791" w:rsidP="001E344F">
      <w:pPr>
        <w:suppressAutoHyphens/>
        <w:spacing w:after="0" w:line="240" w:lineRule="auto"/>
      </w:pPr>
      <w:r w:rsidRPr="00CD68EA">
        <w:t xml:space="preserve">Helsingin Lyceumklubi ry </w:t>
      </w:r>
    </w:p>
    <w:p w:rsidR="004A1791" w:rsidRDefault="004A1791" w:rsidP="001E344F">
      <w:pPr>
        <w:suppressAutoHyphens/>
        <w:spacing w:after="0" w:line="240" w:lineRule="auto"/>
      </w:pPr>
      <w:r>
        <w:t>Rauhankatu 7 E</w:t>
      </w:r>
    </w:p>
    <w:p w:rsidR="004A1791" w:rsidRDefault="004A1791" w:rsidP="001E344F">
      <w:pPr>
        <w:suppressAutoHyphens/>
        <w:spacing w:after="0" w:line="240" w:lineRule="auto"/>
      </w:pPr>
      <w:r>
        <w:t>00170 Helsinki</w:t>
      </w:r>
    </w:p>
    <w:p w:rsidR="004A1791" w:rsidRDefault="004A1791" w:rsidP="001E344F">
      <w:pPr>
        <w:suppressAutoHyphens/>
        <w:spacing w:after="0" w:line="240" w:lineRule="auto"/>
      </w:pPr>
      <w:r>
        <w:t xml:space="preserve">Lisää…   </w:t>
      </w:r>
      <w:r w:rsidRPr="00B37C25">
        <w:rPr>
          <w:color w:val="FF0000"/>
        </w:rPr>
        <w:t>(linkki sivulle Yhteystiedot)</w:t>
      </w:r>
    </w:p>
    <w:p w:rsidR="004A1791" w:rsidRDefault="004A1791" w:rsidP="001E344F">
      <w:pPr>
        <w:suppressAutoHyphens/>
        <w:spacing w:after="0" w:line="240" w:lineRule="auto"/>
      </w:pPr>
    </w:p>
    <w:p w:rsidR="004A1791" w:rsidRPr="00CD68EA" w:rsidRDefault="004A1791" w:rsidP="001E344F">
      <w:pPr>
        <w:suppressAutoHyphens/>
        <w:spacing w:after="0" w:line="240" w:lineRule="auto"/>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Lyceumklubi</w:t>
      </w:r>
      <w:r>
        <w:rPr>
          <w:color w:val="FF0000"/>
        </w:rPr>
        <w:t xml:space="preserve">-alaotsikon alle: </w:t>
      </w:r>
    </w:p>
    <w:p w:rsidR="004A1791" w:rsidRPr="00D635E8" w:rsidRDefault="004A1791" w:rsidP="001E344F">
      <w:pPr>
        <w:suppressAutoHyphens/>
        <w:spacing w:after="0" w:line="240" w:lineRule="auto"/>
        <w:rPr>
          <w:color w:val="FF0000"/>
        </w:rPr>
      </w:pPr>
    </w:p>
    <w:p w:rsidR="004A1791" w:rsidRDefault="004A1791" w:rsidP="001E344F">
      <w:pPr>
        <w:suppressAutoHyphens/>
        <w:spacing w:after="0" w:line="240" w:lineRule="auto"/>
      </w:pPr>
      <w:r>
        <w:t xml:space="preserve">Helsingin Lyceumklubi  on eri aloilla toimivien taiteista, tieteistä ja yhteiskunnallisista kysymyksistä kiinnostuneiden naisten vuonna 1932 perustama klubi, joka toimii viehättävässä huoneistossaan Helsingin Kruununhaassa. Klubi on kaksikielinen siten, että suomen- ja ruotsinkieliset esitelmät vuorottelevat.  Jäseniä on noin 120.  </w:t>
      </w:r>
    </w:p>
    <w:p w:rsidR="004A1791" w:rsidRPr="004A7A66" w:rsidRDefault="004A1791" w:rsidP="001E344F">
      <w:pPr>
        <w:suppressAutoHyphens/>
        <w:spacing w:after="0" w:line="240" w:lineRule="auto"/>
      </w:pPr>
    </w:p>
    <w:p w:rsidR="004A1791" w:rsidRDefault="004A1791" w:rsidP="001E344F">
      <w:pPr>
        <w:suppressAutoHyphens/>
        <w:spacing w:after="0" w:line="240" w:lineRule="auto"/>
      </w:pPr>
      <w:r>
        <w:t>Yhdistyksen säännöissä (§ 1) todetaan seuraavasti:</w:t>
      </w:r>
    </w:p>
    <w:p w:rsidR="004A1791" w:rsidRDefault="004A1791" w:rsidP="001E344F">
      <w:pPr>
        <w:suppressAutoHyphens/>
        <w:spacing w:after="0" w:line="240" w:lineRule="auto"/>
      </w:pPr>
      <w:r>
        <w:t>”Klubin tarkoituksena on edistää yhteisymmärrystä eri aloilla toimivien, taiteista, tieteistä ja yhteiskunnallisista kiinnostuneiden naisten kesken. Tarkoituksensa toteuttamiseksi klubi järjestää jäsenilleen</w:t>
      </w:r>
    </w:p>
    <w:p w:rsidR="004A1791" w:rsidRDefault="004A1791" w:rsidP="001E344F">
      <w:pPr>
        <w:suppressAutoHyphens/>
        <w:spacing w:after="0" w:line="240" w:lineRule="auto"/>
      </w:pPr>
      <w:r>
        <w:t>- esitelmätilaisuuksia kulttuurin eri aloilta,</w:t>
      </w:r>
    </w:p>
    <w:p w:rsidR="004A1791" w:rsidRDefault="004A1791" w:rsidP="001E344F">
      <w:pPr>
        <w:suppressAutoHyphens/>
        <w:spacing w:after="0" w:line="240" w:lineRule="auto"/>
      </w:pPr>
      <w:r>
        <w:t>- vierailukäyntejä näyttelyihin ja retkikohteisiin,</w:t>
      </w:r>
    </w:p>
    <w:p w:rsidR="004A1791" w:rsidRDefault="004A1791" w:rsidP="001E344F">
      <w:pPr>
        <w:suppressAutoHyphens/>
        <w:spacing w:after="0" w:line="240" w:lineRule="auto"/>
      </w:pPr>
      <w:r>
        <w:t>-keskustelutilaisuuksia</w:t>
      </w:r>
    </w:p>
    <w:p w:rsidR="004A1791" w:rsidRDefault="004A1791" w:rsidP="001E344F">
      <w:pPr>
        <w:suppressAutoHyphens/>
        <w:spacing w:after="0" w:line="240" w:lineRule="auto"/>
      </w:pPr>
      <w:r>
        <w:t>ja tarjoaa tilaisuuksia virkistävään yhdessäoloon sekä mahdollisuuksia osallistua kansainvälisten Lyceumklubien toimintaan.”</w:t>
      </w:r>
    </w:p>
    <w:p w:rsidR="004A1791" w:rsidRDefault="004A1791" w:rsidP="001E344F">
      <w:pPr>
        <w:suppressAutoHyphens/>
        <w:spacing w:after="0" w:line="240" w:lineRule="auto"/>
      </w:pPr>
    </w:p>
    <w:p w:rsidR="004A1791" w:rsidRDefault="004A1791" w:rsidP="001E344F">
      <w:pPr>
        <w:suppressAutoHyphens/>
        <w:spacing w:after="0" w:line="240" w:lineRule="auto"/>
      </w:pPr>
      <w:r>
        <w:t>Helsingin Lyceumklubi kuuluu vuonna 1906 perustettuun Lyceumklubien kansainväliseen liittoon (International Association of Lyceum Clubs). Lyceumklubeja on 16 valtiossa kaikkiaan 71 ja niissä jäseniä n. 8200. Kansainvälisen liiton virallisia kieliä ovat englanti, ranska ja saksa.  Liiton toiminta-ajatuksena on alusta a</w:t>
      </w:r>
      <w:r>
        <w:t>l</w:t>
      </w:r>
      <w:r>
        <w:t>kaen ollut ”kansainvälisyys ja jatkuva oppiminen, joiden mukaan jäsenet auttaisivat ja tukisivat toisiaan ystävyyden hengessä kautta maailman itsenäisinä ja rohkeina, toivorikkaina ja mieleltään avoimina”. Eri ma</w:t>
      </w:r>
      <w:r>
        <w:t>i</w:t>
      </w:r>
      <w:r>
        <w:t>den klubilaiset tapaavat joka kolmas vuosi pidettävässä Kansainvälisen liiton kongressissa ja joka toinen vuosi kulttuuritapahtumassa. Näissä kokoontumisissa osallistujille esitellään monipuolisesti kulloistakin isäntämaata.  Helsingin Lyceumklubi on toiminut kansainvälisen kongressin jä</w:t>
      </w:r>
      <w:r>
        <w:t>r</w:t>
      </w:r>
      <w:r>
        <w:t xml:space="preserve">jestäjänä vuosina 1968 ja 1995.  </w:t>
      </w:r>
    </w:p>
    <w:p w:rsidR="004A1791" w:rsidRDefault="004A1791" w:rsidP="001E344F">
      <w:pPr>
        <w:suppressAutoHyphens/>
        <w:spacing w:after="0" w:line="240" w:lineRule="auto"/>
        <w:rPr>
          <w:b/>
        </w:rPr>
      </w:pPr>
    </w:p>
    <w:p w:rsidR="004A1791" w:rsidRDefault="004A1791" w:rsidP="001E344F">
      <w:pPr>
        <w:suppressAutoHyphens/>
        <w:spacing w:after="0" w:line="240" w:lineRule="auto"/>
        <w:rPr>
          <w:b/>
        </w:rPr>
      </w:pPr>
    </w:p>
    <w:p w:rsidR="004A1791" w:rsidRPr="00D635E8" w:rsidRDefault="004A1791" w:rsidP="001E344F">
      <w:pPr>
        <w:suppressAutoHyphens/>
        <w:spacing w:after="0" w:line="240" w:lineRule="auto"/>
      </w:pPr>
      <w:r>
        <w:rPr>
          <w:b/>
        </w:rPr>
        <w:t>KLUBIN HISTORIAA</w:t>
      </w:r>
    </w:p>
    <w:p w:rsidR="004A1791" w:rsidRDefault="004A1791" w:rsidP="001E344F">
      <w:pPr>
        <w:suppressAutoHyphens/>
        <w:spacing w:after="0" w:line="240" w:lineRule="auto"/>
      </w:pPr>
    </w:p>
    <w:p w:rsidR="004A1791" w:rsidRDefault="004A1791" w:rsidP="001E344F">
      <w:pPr>
        <w:suppressAutoHyphens/>
        <w:spacing w:after="0" w:line="240" w:lineRule="auto"/>
      </w:pPr>
      <w:r w:rsidRPr="00877E55">
        <w:t>Hels</w:t>
      </w:r>
      <w:r>
        <w:t>ingin Lyceumklubin perustajat olivat aikansa vaikuttajanaisia, jotka rohkeasti halusivat luoda suomen- ja ruotsinkielisille naisille yhteisen, miesten klubeja vastaavan kokoontumispaikan. He myös onnistuivat tavoitteessaan. Vuosikymmenten jäsenluetteloissa näkyy niin tunnettujen kulttuurihenkilöiden, presidenttien puolisoiden kuin tiedenaistenkin nimiä. Sotavuodet merkitsivät suurta yhteiskunnallista murrosta, joka vaikutti myös klubin toimintaan, mutta ei sen perimmäiseen toiminta-ajatukseen. Vuosien kuluessa on vähitellen luovuttu monipuolisesta kerhotoiminnasta ja keskitytty esitelmätilaisuuksiin ja kulttuurikohteissa vierailuihin.</w:t>
      </w:r>
    </w:p>
    <w:p w:rsidR="004A1791" w:rsidRDefault="004A1791" w:rsidP="001E344F">
      <w:pPr>
        <w:suppressAutoHyphens/>
        <w:spacing w:after="0" w:line="240" w:lineRule="auto"/>
        <w:rPr>
          <w:color w:val="FF0000"/>
        </w:rPr>
      </w:pPr>
    </w:p>
    <w:p w:rsidR="004A1791" w:rsidRDefault="004A1791" w:rsidP="001E344F">
      <w:pPr>
        <w:suppressAutoHyphens/>
        <w:spacing w:after="0" w:line="240" w:lineRule="auto"/>
        <w:rPr>
          <w:color w:val="FF0000"/>
        </w:rPr>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Toiminta</w:t>
      </w:r>
      <w:r>
        <w:rPr>
          <w:color w:val="FF0000"/>
        </w:rPr>
        <w:t xml:space="preserve">-alaotsikon alle: </w:t>
      </w:r>
    </w:p>
    <w:p w:rsidR="004A1791" w:rsidRDefault="004A1791" w:rsidP="001E344F">
      <w:pPr>
        <w:suppressAutoHyphens/>
        <w:spacing w:after="0" w:line="240" w:lineRule="auto"/>
      </w:pPr>
    </w:p>
    <w:p w:rsidR="004A1791" w:rsidRDefault="004A1791" w:rsidP="001E344F">
      <w:pPr>
        <w:suppressAutoHyphens/>
        <w:spacing w:after="0" w:line="240" w:lineRule="auto"/>
      </w:pPr>
      <w:r>
        <w:t xml:space="preserve">Nykyään Helsingin Lyceumklubin toiminta keskittyy pääasiassa klubi-iltojen esitelmätilaisuuksiin, joita järjestetään vuosittain noin 25. Niiden aiheita ja esitelmänpitäjiä valitessaan ohjelmatoimikunta kiinnittää huomiota monipuolisuuden lisäksi myös aiheen ja sen tarkastelukulman ajankohtaisuuteen. Oman osansa klubi-iltojen ohjelmasta muodostaa esitelmän jälkeen käytävä keskustelu. Kevätkauden ohjelma julkaistaan tammi- ja syyskauden ohjelma syyskuun alussa. Kevätkauden päättää perinteinen kevätretki kulttuurihistoriallisesti kiinnostavaan kohteeseen ja syyskauden lopuksi klubihuoneistossa vietetään yhteistä joulujuhlaa. </w:t>
      </w:r>
    </w:p>
    <w:p w:rsidR="004A1791" w:rsidRDefault="004A1791" w:rsidP="001E344F">
      <w:pPr>
        <w:suppressAutoHyphens/>
        <w:spacing w:after="0" w:line="240" w:lineRule="auto"/>
      </w:pPr>
    </w:p>
    <w:p w:rsidR="004A1791" w:rsidRDefault="004A1791" w:rsidP="001E344F">
      <w:pPr>
        <w:suppressAutoHyphens/>
        <w:spacing w:after="0" w:line="240" w:lineRule="auto"/>
        <w:rPr>
          <w:b/>
        </w:rPr>
      </w:pPr>
    </w:p>
    <w:p w:rsidR="004A1791" w:rsidRPr="00D635E8" w:rsidRDefault="004A1791" w:rsidP="001E344F">
      <w:pPr>
        <w:suppressAutoHyphens/>
        <w:spacing w:after="0" w:line="240" w:lineRule="auto"/>
      </w:pPr>
      <w:r>
        <w:rPr>
          <w:b/>
        </w:rPr>
        <w:t>SYKSYN</w:t>
      </w:r>
      <w:r w:rsidRPr="003E4E93">
        <w:rPr>
          <w:b/>
        </w:rPr>
        <w:t xml:space="preserve"> 201</w:t>
      </w:r>
      <w:r>
        <w:rPr>
          <w:b/>
        </w:rPr>
        <w:t>3</w:t>
      </w:r>
      <w:r w:rsidRPr="003E4E93">
        <w:rPr>
          <w:b/>
        </w:rPr>
        <w:t xml:space="preserve"> </w:t>
      </w:r>
      <w:r>
        <w:rPr>
          <w:b/>
        </w:rPr>
        <w:t xml:space="preserve">OHJELMA  </w:t>
      </w:r>
      <w:r w:rsidRPr="00B37C25">
        <w:rPr>
          <w:color w:val="FF0000"/>
        </w:rPr>
        <w:t>(linkki pdf-dokumenttiin)    (Ville, lähetän ohjelman sinulle erikseen)</w:t>
      </w:r>
    </w:p>
    <w:p w:rsidR="004A1791" w:rsidRDefault="004A1791" w:rsidP="001E344F">
      <w:pPr>
        <w:suppressAutoHyphens/>
        <w:spacing w:after="0" w:line="240" w:lineRule="auto"/>
        <w:rPr>
          <w:b/>
        </w:rPr>
      </w:pPr>
    </w:p>
    <w:p w:rsidR="004A1791" w:rsidRPr="00B37C25" w:rsidRDefault="004A1791" w:rsidP="001E344F">
      <w:pPr>
        <w:suppressAutoHyphens/>
        <w:spacing w:after="0" w:line="240" w:lineRule="auto"/>
        <w:rPr>
          <w:b/>
          <w:color w:val="FF0000"/>
        </w:rPr>
      </w:pPr>
      <w:r>
        <w:rPr>
          <w:b/>
        </w:rPr>
        <w:t>KEVÄÄN</w:t>
      </w:r>
      <w:r w:rsidRPr="003E4E93">
        <w:rPr>
          <w:b/>
        </w:rPr>
        <w:t xml:space="preserve"> 201</w:t>
      </w:r>
      <w:r>
        <w:rPr>
          <w:b/>
        </w:rPr>
        <w:t>4</w:t>
      </w:r>
      <w:r w:rsidRPr="003E4E93">
        <w:rPr>
          <w:b/>
        </w:rPr>
        <w:t xml:space="preserve"> </w:t>
      </w:r>
      <w:r>
        <w:rPr>
          <w:b/>
        </w:rPr>
        <w:t xml:space="preserve">OHJELMA  </w:t>
      </w:r>
      <w:r w:rsidRPr="00B37C25">
        <w:rPr>
          <w:color w:val="FF0000"/>
        </w:rPr>
        <w:t>(linkki pdf-dokumenttiin)</w:t>
      </w:r>
      <w:r w:rsidRPr="00B37C25">
        <w:rPr>
          <w:b/>
          <w:color w:val="FF0000"/>
        </w:rPr>
        <w:t xml:space="preserve">    </w:t>
      </w:r>
      <w:r w:rsidRPr="00B37C25">
        <w:rPr>
          <w:color w:val="FF0000"/>
        </w:rPr>
        <w:t>(Ville, meillä ei vielä ole tätä ohjelmaa)</w:t>
      </w:r>
    </w:p>
    <w:p w:rsidR="004A1791" w:rsidRDefault="004A1791" w:rsidP="001E344F">
      <w:pPr>
        <w:suppressAutoHyphens/>
        <w:spacing w:after="0" w:line="240" w:lineRule="auto"/>
      </w:pPr>
    </w:p>
    <w:p w:rsidR="004A1791" w:rsidRDefault="004A1791" w:rsidP="001E344F">
      <w:pPr>
        <w:suppressAutoHyphens/>
        <w:spacing w:after="0" w:line="240" w:lineRule="auto"/>
        <w:rPr>
          <w:b/>
        </w:rPr>
      </w:pPr>
    </w:p>
    <w:p w:rsidR="004A1791" w:rsidRDefault="004A1791" w:rsidP="001E344F">
      <w:pPr>
        <w:suppressAutoHyphens/>
        <w:spacing w:after="0" w:line="240" w:lineRule="auto"/>
        <w:rPr>
          <w:b/>
        </w:rPr>
      </w:pPr>
      <w:r>
        <w:rPr>
          <w:b/>
        </w:rPr>
        <w:t>JÄSENEKSI LIITTYMINEN</w:t>
      </w:r>
    </w:p>
    <w:p w:rsidR="004A1791" w:rsidRDefault="004A1791" w:rsidP="001E344F">
      <w:pPr>
        <w:suppressAutoHyphens/>
        <w:spacing w:after="0" w:line="240" w:lineRule="auto"/>
      </w:pPr>
    </w:p>
    <w:p w:rsidR="004A1791" w:rsidRDefault="004A1791" w:rsidP="001E344F">
      <w:pPr>
        <w:suppressAutoHyphens/>
        <w:spacing w:after="0" w:line="240" w:lineRule="auto"/>
      </w:pPr>
      <w:r>
        <w:t>Sääntöjen mukaan klubin hallitus hyväksyy uudet jäsenet. Jäsenyydestä kiinnostuneita pyydetään ottamaan yhteyttä klubin puheenjohtajaan, joilta saa lisätietoja ja jäsenhakemuslomakkeen. Vuonna 2013 liittymismaksu on 20 euroa ja jäsenmaksu 50 euroa.</w:t>
      </w:r>
    </w:p>
    <w:p w:rsidR="004A1791" w:rsidRDefault="004A1791" w:rsidP="001E344F">
      <w:pPr>
        <w:suppressAutoHyphens/>
        <w:spacing w:after="0" w:line="240" w:lineRule="auto"/>
      </w:pPr>
    </w:p>
    <w:p w:rsidR="004A1791" w:rsidRDefault="004A1791" w:rsidP="001E344F">
      <w:pPr>
        <w:suppressAutoHyphens/>
        <w:spacing w:after="0" w:line="240" w:lineRule="auto"/>
      </w:pPr>
    </w:p>
    <w:p w:rsidR="004A1791" w:rsidRDefault="004A1791" w:rsidP="001E344F">
      <w:pPr>
        <w:suppressAutoHyphens/>
        <w:spacing w:after="0" w:line="240" w:lineRule="auto"/>
        <w:rPr>
          <w:b/>
        </w:rPr>
      </w:pPr>
      <w:r>
        <w:rPr>
          <w:b/>
        </w:rPr>
        <w:t>HALLITUS</w:t>
      </w:r>
    </w:p>
    <w:p w:rsidR="004A1791" w:rsidRDefault="004A1791" w:rsidP="001E344F">
      <w:pPr>
        <w:suppressAutoHyphens/>
        <w:spacing w:after="0" w:line="240" w:lineRule="auto"/>
      </w:pPr>
    </w:p>
    <w:p w:rsidR="004A1791" w:rsidRDefault="004A1791" w:rsidP="001E344F">
      <w:pPr>
        <w:suppressAutoHyphens/>
        <w:spacing w:after="0" w:line="240" w:lineRule="auto"/>
      </w:pPr>
      <w:r>
        <w:t>Klubin asioita hoitaa vuosikokouksen valitsema hallitus, johon kuuluu puheenjohtaja ja kuusi varsinaista ja kaksi varajäsentä. Hallitus valitaan kahdeksi vuodeksi kerrallaan.  Puheenjohtaja on vuoroin suomen-, vuoroin ruotsinkielinen, lisäksi puolet hallituksen jäsenistä on suomen- ja puolet ruotsinkielisiä.</w:t>
      </w:r>
    </w:p>
    <w:p w:rsidR="004A1791" w:rsidRDefault="004A1791" w:rsidP="001E344F">
      <w:pPr>
        <w:suppressAutoHyphens/>
        <w:spacing w:after="0" w:line="240" w:lineRule="auto"/>
      </w:pPr>
    </w:p>
    <w:p w:rsidR="004A1791" w:rsidRDefault="004A1791" w:rsidP="001E344F">
      <w:pPr>
        <w:suppressAutoHyphens/>
        <w:spacing w:after="0" w:line="240" w:lineRule="auto"/>
      </w:pPr>
      <w:r>
        <w:t>HALLITUS vuonna 2013  (katso myös Yhteystiedot)</w:t>
      </w:r>
    </w:p>
    <w:p w:rsidR="004A1791" w:rsidRDefault="004A1791" w:rsidP="001E344F">
      <w:pPr>
        <w:suppressAutoHyphens/>
        <w:spacing w:after="0" w:line="240" w:lineRule="auto"/>
      </w:pPr>
    </w:p>
    <w:p w:rsidR="004A1791" w:rsidRDefault="004A1791" w:rsidP="001E344F">
      <w:pPr>
        <w:suppressAutoHyphens/>
        <w:spacing w:after="0" w:line="240" w:lineRule="auto"/>
      </w:pPr>
      <w:r>
        <w:t>Puheenjohtaja Leena Kahlas-Tarkka</w:t>
      </w:r>
    </w:p>
    <w:p w:rsidR="004A1791" w:rsidRDefault="004A1791" w:rsidP="001E344F">
      <w:pPr>
        <w:suppressAutoHyphens/>
        <w:spacing w:after="0" w:line="240" w:lineRule="auto"/>
      </w:pPr>
      <w:r>
        <w:t xml:space="preserve">Varapuheenjohtaja Seija Tiisala </w:t>
      </w:r>
    </w:p>
    <w:p w:rsidR="004A1791" w:rsidRDefault="004A1791" w:rsidP="001E344F">
      <w:pPr>
        <w:suppressAutoHyphens/>
        <w:spacing w:after="0" w:line="240" w:lineRule="auto"/>
      </w:pPr>
      <w:r>
        <w:t xml:space="preserve">Sihteerit: </w:t>
      </w:r>
    </w:p>
    <w:p w:rsidR="004A1791" w:rsidRDefault="004A1791" w:rsidP="001E344F">
      <w:pPr>
        <w:suppressAutoHyphens/>
        <w:spacing w:after="0" w:line="240" w:lineRule="auto"/>
      </w:pPr>
      <w:r>
        <w:t>Kaisu Santala, suomenkielinen sihteeri</w:t>
      </w:r>
    </w:p>
    <w:p w:rsidR="004A1791" w:rsidRDefault="004A1791" w:rsidP="001E344F">
      <w:pPr>
        <w:suppressAutoHyphens/>
        <w:spacing w:after="0" w:line="240" w:lineRule="auto"/>
      </w:pPr>
      <w:r>
        <w:t xml:space="preserve">Eva Werner, ruotsinkielinen sihteeri </w:t>
      </w:r>
    </w:p>
    <w:p w:rsidR="004A1791" w:rsidRDefault="004A1791" w:rsidP="001E344F">
      <w:pPr>
        <w:suppressAutoHyphens/>
        <w:spacing w:after="0" w:line="240" w:lineRule="auto"/>
      </w:pPr>
      <w:r>
        <w:t>Muut jäsenet:</w:t>
      </w:r>
    </w:p>
    <w:p w:rsidR="004A1791" w:rsidRDefault="004A1791" w:rsidP="001E344F">
      <w:pPr>
        <w:suppressAutoHyphens/>
        <w:spacing w:after="0" w:line="240" w:lineRule="auto"/>
      </w:pPr>
      <w:r>
        <w:t>Birgitta Geust</w:t>
      </w:r>
    </w:p>
    <w:p w:rsidR="004A1791" w:rsidRDefault="004A1791" w:rsidP="001E344F">
      <w:pPr>
        <w:suppressAutoHyphens/>
        <w:spacing w:after="0" w:line="240" w:lineRule="auto"/>
      </w:pPr>
      <w:r>
        <w:t>Hanna-Liisa Ryti-Erkinheimo</w:t>
      </w:r>
    </w:p>
    <w:p w:rsidR="004A1791" w:rsidRDefault="004A1791" w:rsidP="001E344F">
      <w:pPr>
        <w:suppressAutoHyphens/>
        <w:spacing w:after="0" w:line="240" w:lineRule="auto"/>
      </w:pPr>
      <w:r>
        <w:t>Irma Stenius</w:t>
      </w:r>
    </w:p>
    <w:p w:rsidR="004A1791" w:rsidRDefault="004A1791" w:rsidP="001E344F">
      <w:pPr>
        <w:suppressAutoHyphens/>
        <w:spacing w:after="0" w:line="240" w:lineRule="auto"/>
      </w:pPr>
    </w:p>
    <w:p w:rsidR="004A1791" w:rsidRDefault="004A1791" w:rsidP="001E344F">
      <w:pPr>
        <w:suppressAutoHyphens/>
        <w:spacing w:after="0" w:line="240" w:lineRule="auto"/>
      </w:pPr>
    </w:p>
    <w:p w:rsidR="004A1791" w:rsidRDefault="004A1791" w:rsidP="001E344F">
      <w:pPr>
        <w:suppressAutoHyphens/>
        <w:spacing w:after="0" w:line="240" w:lineRule="auto"/>
        <w:rPr>
          <w:color w:val="FF0000"/>
        </w:rPr>
      </w:pPr>
      <w:r>
        <w:rPr>
          <w:color w:val="FF0000"/>
        </w:rPr>
        <w:t xml:space="preserve">Tämä tulee </w:t>
      </w:r>
      <w:r w:rsidRPr="001E344F">
        <w:rPr>
          <w:b/>
          <w:color w:val="FF0000"/>
        </w:rPr>
        <w:t>Yhteystiedot</w:t>
      </w:r>
      <w:r>
        <w:rPr>
          <w:color w:val="FF0000"/>
        </w:rPr>
        <w:t xml:space="preserve">-alaotsikon alle: </w:t>
      </w:r>
    </w:p>
    <w:p w:rsidR="004A1791" w:rsidRDefault="004A1791" w:rsidP="001E344F">
      <w:pPr>
        <w:suppressAutoHyphens/>
        <w:spacing w:after="0" w:line="240" w:lineRule="auto"/>
        <w:rPr>
          <w:color w:val="FF0000"/>
        </w:rPr>
      </w:pPr>
    </w:p>
    <w:p w:rsidR="004A1791" w:rsidRDefault="004A1791" w:rsidP="001E344F">
      <w:pPr>
        <w:suppressAutoHyphens/>
        <w:spacing w:after="0" w:line="240" w:lineRule="auto"/>
      </w:pPr>
      <w:r w:rsidRPr="00F80E92">
        <w:t>Helsingin Lyceumklubi ry</w:t>
      </w:r>
    </w:p>
    <w:p w:rsidR="004A1791" w:rsidRDefault="004A1791" w:rsidP="001E344F">
      <w:pPr>
        <w:suppressAutoHyphens/>
        <w:spacing w:after="0" w:line="240" w:lineRule="auto"/>
      </w:pPr>
      <w:r>
        <w:t>Rauhankatu 7 E</w:t>
      </w:r>
    </w:p>
    <w:p w:rsidR="004A1791" w:rsidRDefault="004A1791" w:rsidP="001E344F">
      <w:pPr>
        <w:suppressAutoHyphens/>
        <w:spacing w:after="0" w:line="240" w:lineRule="auto"/>
      </w:pPr>
      <w:r>
        <w:t>00170 Helsinki</w:t>
      </w:r>
    </w:p>
    <w:p w:rsidR="004A1791" w:rsidRDefault="004A1791" w:rsidP="001E344F">
      <w:pPr>
        <w:suppressAutoHyphens/>
        <w:spacing w:after="0" w:line="240" w:lineRule="auto"/>
      </w:pPr>
      <w:r>
        <w:t>puh. (09) 135 7281</w:t>
      </w:r>
    </w:p>
    <w:p w:rsidR="004A1791" w:rsidRDefault="004A1791" w:rsidP="001E344F">
      <w:pPr>
        <w:suppressAutoHyphens/>
        <w:spacing w:after="0" w:line="240" w:lineRule="auto"/>
      </w:pPr>
      <w:r>
        <w:t xml:space="preserve">sähköposti </w:t>
      </w:r>
      <w:r w:rsidRPr="00F80E92">
        <w:t>h.lyceum@gmail.com</w:t>
      </w:r>
    </w:p>
    <w:p w:rsidR="004A1791" w:rsidRDefault="004A1791" w:rsidP="001E344F">
      <w:pPr>
        <w:suppressAutoHyphens/>
        <w:spacing w:after="0" w:line="240" w:lineRule="auto"/>
      </w:pPr>
    </w:p>
    <w:p w:rsidR="004A1791" w:rsidRDefault="004A1791" w:rsidP="001E344F">
      <w:pPr>
        <w:suppressAutoHyphens/>
        <w:spacing w:after="0" w:line="240" w:lineRule="auto"/>
      </w:pPr>
      <w:r>
        <w:t>Hallituksen puheenjohtaja Leena Kahlas-Tarkka, puh. 040 5465187</w:t>
      </w:r>
    </w:p>
    <w:p w:rsidR="004A1791" w:rsidRDefault="004A1791" w:rsidP="001E344F">
      <w:pPr>
        <w:suppressAutoHyphens/>
        <w:spacing w:after="0" w:line="240" w:lineRule="auto"/>
      </w:pPr>
      <w:r>
        <w:t>Hallituksen varapuheenjohtaja Seija Tiisala, puh. 040 7210701</w:t>
      </w:r>
    </w:p>
    <w:p w:rsidR="004A1791" w:rsidRDefault="004A1791" w:rsidP="001E344F">
      <w:pPr>
        <w:suppressAutoHyphens/>
        <w:spacing w:after="0" w:line="240" w:lineRule="auto"/>
      </w:pPr>
      <w:r>
        <w:t>Suomenkielinen sihteeri Kaisu Santala, puh. 050 5151240</w:t>
      </w:r>
    </w:p>
    <w:p w:rsidR="004A1791" w:rsidRDefault="004A1791" w:rsidP="001E344F">
      <w:pPr>
        <w:suppressAutoHyphens/>
        <w:spacing w:after="0" w:line="240" w:lineRule="auto"/>
      </w:pPr>
      <w:r>
        <w:t>Ruotsinkielinen sihteeri Eva Werner, puh. 0400 846658</w:t>
      </w:r>
    </w:p>
    <w:p w:rsidR="004A1791" w:rsidRDefault="004A1791" w:rsidP="001E344F">
      <w:pPr>
        <w:suppressAutoHyphens/>
        <w:spacing w:after="0" w:line="240" w:lineRule="auto"/>
      </w:pPr>
    </w:p>
    <w:p w:rsidR="004A1791" w:rsidRPr="008C019A" w:rsidRDefault="004A1791" w:rsidP="001E344F">
      <w:pPr>
        <w:suppressAutoHyphens/>
        <w:spacing w:after="0" w:line="240" w:lineRule="auto"/>
      </w:pPr>
    </w:p>
    <w:sectPr w:rsidR="004A1791" w:rsidRPr="008C019A" w:rsidSect="00B37C25">
      <w:headerReference w:type="default" r:id="rId7"/>
      <w:pgSz w:w="11906" w:h="16838"/>
      <w:pgMar w:top="1078" w:right="1134" w:bottom="89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791" w:rsidRDefault="004A1791" w:rsidP="00BA1E77">
      <w:pPr>
        <w:spacing w:after="0" w:line="240" w:lineRule="auto"/>
      </w:pPr>
      <w:r>
        <w:separator/>
      </w:r>
    </w:p>
  </w:endnote>
  <w:endnote w:type="continuationSeparator" w:id="0">
    <w:p w:rsidR="004A1791" w:rsidRDefault="004A1791" w:rsidP="00BA1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791" w:rsidRDefault="004A1791" w:rsidP="00BA1E77">
      <w:pPr>
        <w:spacing w:after="0" w:line="240" w:lineRule="auto"/>
      </w:pPr>
      <w:r>
        <w:separator/>
      </w:r>
    </w:p>
  </w:footnote>
  <w:footnote w:type="continuationSeparator" w:id="0">
    <w:p w:rsidR="004A1791" w:rsidRDefault="004A1791" w:rsidP="00BA1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791" w:rsidRDefault="004A1791">
    <w:pPr>
      <w:pStyle w:val="Header"/>
      <w:jc w:val="right"/>
    </w:pPr>
    <w:fldSimple w:instr=" PAGE   \* MERGEFORMAT ">
      <w:r>
        <w:rPr>
          <w:noProof/>
        </w:rPr>
        <w:t>1</w:t>
      </w:r>
    </w:fldSimple>
  </w:p>
  <w:p w:rsidR="004A1791" w:rsidRDefault="004A17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14855"/>
    <w:multiLevelType w:val="hybridMultilevel"/>
    <w:tmpl w:val="B39CEB8A"/>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019A"/>
    <w:rsid w:val="000145C6"/>
    <w:rsid w:val="0002097B"/>
    <w:rsid w:val="00046F26"/>
    <w:rsid w:val="0006677F"/>
    <w:rsid w:val="00083088"/>
    <w:rsid w:val="00111F8C"/>
    <w:rsid w:val="001575E1"/>
    <w:rsid w:val="001913FB"/>
    <w:rsid w:val="001D6590"/>
    <w:rsid w:val="001E344F"/>
    <w:rsid w:val="00236A17"/>
    <w:rsid w:val="00265764"/>
    <w:rsid w:val="002A2D09"/>
    <w:rsid w:val="00360BD2"/>
    <w:rsid w:val="0037027B"/>
    <w:rsid w:val="003A483F"/>
    <w:rsid w:val="003B1B0A"/>
    <w:rsid w:val="003E4E93"/>
    <w:rsid w:val="0044494B"/>
    <w:rsid w:val="00487F4A"/>
    <w:rsid w:val="0049020E"/>
    <w:rsid w:val="004A1791"/>
    <w:rsid w:val="004A7A66"/>
    <w:rsid w:val="00534E9E"/>
    <w:rsid w:val="00543907"/>
    <w:rsid w:val="00544561"/>
    <w:rsid w:val="00572CC9"/>
    <w:rsid w:val="00573DF2"/>
    <w:rsid w:val="005B319D"/>
    <w:rsid w:val="005D4A99"/>
    <w:rsid w:val="005D5FA3"/>
    <w:rsid w:val="007A0C9E"/>
    <w:rsid w:val="00877E55"/>
    <w:rsid w:val="008C019A"/>
    <w:rsid w:val="008D6B1F"/>
    <w:rsid w:val="00990426"/>
    <w:rsid w:val="0099145F"/>
    <w:rsid w:val="00994583"/>
    <w:rsid w:val="009B31F0"/>
    <w:rsid w:val="009C066C"/>
    <w:rsid w:val="00A92EC0"/>
    <w:rsid w:val="00AD0A5A"/>
    <w:rsid w:val="00B0010D"/>
    <w:rsid w:val="00B37C25"/>
    <w:rsid w:val="00B70E1F"/>
    <w:rsid w:val="00BA1E77"/>
    <w:rsid w:val="00BA25FF"/>
    <w:rsid w:val="00BD5D86"/>
    <w:rsid w:val="00BD5FEF"/>
    <w:rsid w:val="00BE1D68"/>
    <w:rsid w:val="00C555BE"/>
    <w:rsid w:val="00CC4CFE"/>
    <w:rsid w:val="00CD68EA"/>
    <w:rsid w:val="00D635E8"/>
    <w:rsid w:val="00DC2520"/>
    <w:rsid w:val="00DC7B0C"/>
    <w:rsid w:val="00DD7E6F"/>
    <w:rsid w:val="00DE2F7B"/>
    <w:rsid w:val="00E449EA"/>
    <w:rsid w:val="00E55462"/>
    <w:rsid w:val="00EA0C55"/>
    <w:rsid w:val="00F80E92"/>
    <w:rsid w:val="00F9322A"/>
    <w:rsid w:val="00FD07BB"/>
  </w:rsids>
  <m:mathPr>
    <m:mathFont m:val="Cambria Math"/>
    <m:brkBin m:val="before"/>
    <m:brkBinSub m:val="--"/>
    <m:smallFrac m:val="off"/>
    <m:dispDef/>
    <m:lMargin m:val="0"/>
    <m:rMargin m:val="0"/>
    <m:defJc m:val="centerGroup"/>
    <m:wrapIndent m:val="1440"/>
    <m:intLim m:val="subSup"/>
    <m:naryLim m:val="undOvr"/>
  </m:mathPr>
  <w:uiCompat97To2003/>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2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1E77"/>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BA1E77"/>
    <w:rPr>
      <w:rFonts w:cs="Times New Roman"/>
    </w:rPr>
  </w:style>
  <w:style w:type="paragraph" w:styleId="Footer">
    <w:name w:val="footer"/>
    <w:basedOn w:val="Normal"/>
    <w:link w:val="FooterChar"/>
    <w:uiPriority w:val="99"/>
    <w:rsid w:val="00BA1E77"/>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BA1E77"/>
    <w:rPr>
      <w:rFonts w:cs="Times New Roman"/>
    </w:rPr>
  </w:style>
  <w:style w:type="paragraph" w:styleId="ListParagraph">
    <w:name w:val="List Paragraph"/>
    <w:basedOn w:val="Normal"/>
    <w:uiPriority w:val="99"/>
    <w:qFormat/>
    <w:rsid w:val="00544561"/>
    <w:pPr>
      <w:ind w:left="720"/>
      <w:contextualSpacing/>
    </w:pPr>
  </w:style>
  <w:style w:type="character" w:styleId="Hyperlink">
    <w:name w:val="Hyperlink"/>
    <w:basedOn w:val="DefaultParagraphFont"/>
    <w:uiPriority w:val="99"/>
    <w:rsid w:val="00F80E9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3</Pages>
  <Words>628</Words>
  <Characters>5094</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Helsingin Lyceumklubi</dc:title>
  <dc:subject/>
  <dc:creator>Aulikki</dc:creator>
  <cp:keywords/>
  <dc:description/>
  <cp:lastModifiedBy>Erik</cp:lastModifiedBy>
  <cp:revision>4</cp:revision>
  <dcterms:created xsi:type="dcterms:W3CDTF">2013-11-20T10:45:00Z</dcterms:created>
  <dcterms:modified xsi:type="dcterms:W3CDTF">2013-11-20T11:15:00Z</dcterms:modified>
</cp:coreProperties>
</file>